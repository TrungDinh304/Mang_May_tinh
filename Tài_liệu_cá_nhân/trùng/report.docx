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CDE9" w14:textId="5813C69C" w:rsidR="00CC5F06" w:rsidRPr="00BF24FF" w:rsidRDefault="00194E3D" w:rsidP="00194E3D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BF24FF">
        <w:rPr>
          <w:rFonts w:ascii="Times New Roman" w:hAnsi="Times New Roman" w:cs="Times New Roman"/>
          <w:b/>
          <w:bCs/>
          <w:lang w:val="vi-VN"/>
        </w:rPr>
        <w:t>TRƯỜNG ĐẠI HỌC KHOA HỌC TỰ NHIÊN</w:t>
      </w:r>
      <w:r w:rsidR="00CC5F06" w:rsidRPr="00BF24FF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23BD906C" w14:textId="045B1FC0" w:rsidR="00194E3D" w:rsidRPr="00BF24FF" w:rsidRDefault="00CC5F06" w:rsidP="00194E3D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BF24FF">
        <w:rPr>
          <w:rFonts w:ascii="Times New Roman" w:hAnsi="Times New Roman" w:cs="Times New Roman"/>
          <w:b/>
          <w:bCs/>
          <w:lang w:val="vi-VN"/>
        </w:rPr>
        <w:t>ĐẠI HỌC QUỐC GIA THÀNH PHỐ HỒ CHÍ MINH</w:t>
      </w:r>
    </w:p>
    <w:p w14:paraId="75C862F1" w14:textId="3351043D" w:rsidR="00CC5F06" w:rsidRPr="00BF24FF" w:rsidRDefault="00CC5F06" w:rsidP="00194E3D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BF24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A4CA7D8" wp14:editId="334B0FF2">
            <wp:simplePos x="0" y="0"/>
            <wp:positionH relativeFrom="margin">
              <wp:posOffset>2218055</wp:posOffset>
            </wp:positionH>
            <wp:positionV relativeFrom="paragraph">
              <wp:posOffset>493323</wp:posOffset>
            </wp:positionV>
            <wp:extent cx="828675" cy="647700"/>
            <wp:effectExtent l="0" t="0" r="9525" b="0"/>
            <wp:wrapNone/>
            <wp:docPr id="1" name="Picture 1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kht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4FF">
        <w:rPr>
          <w:rFonts w:ascii="Times New Roman" w:hAnsi="Times New Roman" w:cs="Times New Roman"/>
          <w:b/>
          <w:bCs/>
          <w:lang w:val="vi-VN"/>
        </w:rPr>
        <w:t>KHOA CÔNG NGHỆ THÔNG TIN</w:t>
      </w:r>
    </w:p>
    <w:p w14:paraId="2FE80C0D" w14:textId="16220CC8" w:rsidR="00194E3D" w:rsidRPr="00BF24FF" w:rsidRDefault="00194E3D" w:rsidP="00C6554A">
      <w:pPr>
        <w:pStyle w:val="nh"/>
        <w:rPr>
          <w:rFonts w:ascii="Times New Roman" w:hAnsi="Times New Roman" w:cs="Times New Roman"/>
          <w:lang w:val="vi-VN"/>
        </w:rPr>
      </w:pPr>
    </w:p>
    <w:p w14:paraId="7F70D7FD" w14:textId="10242A79" w:rsidR="00C6554A" w:rsidRPr="00BF24FF" w:rsidRDefault="00C6554A" w:rsidP="00CC5F06">
      <w:pPr>
        <w:pStyle w:val="nh"/>
        <w:jc w:val="left"/>
        <w:rPr>
          <w:rFonts w:ascii="Times New Roman" w:hAnsi="Times New Roman" w:cs="Times New Roman"/>
          <w:lang w:val="vi-VN"/>
        </w:rPr>
      </w:pPr>
    </w:p>
    <w:p w14:paraId="6226D4CC" w14:textId="77777777" w:rsidR="00194E3D" w:rsidRPr="00BF24FF" w:rsidRDefault="00194E3D" w:rsidP="00C6554A">
      <w:pPr>
        <w:pStyle w:val="nh"/>
        <w:rPr>
          <w:rFonts w:ascii="Times New Roman" w:hAnsi="Times New Roman" w:cs="Times New Roman"/>
          <w:lang w:val="vi-VN"/>
        </w:rPr>
      </w:pPr>
    </w:p>
    <w:p w14:paraId="647FE4FE" w14:textId="77777777" w:rsidR="00194E3D" w:rsidRPr="00BF24FF" w:rsidRDefault="00194E3D" w:rsidP="00194E3D">
      <w:pPr>
        <w:pStyle w:val="Title"/>
        <w:rPr>
          <w:rFonts w:ascii="Times New Roman" w:hAnsi="Times New Roman" w:cs="Times New Roman"/>
          <w:lang w:val="vi-VN"/>
        </w:rPr>
      </w:pPr>
      <w:r w:rsidRPr="00BF24FF">
        <w:rPr>
          <w:rFonts w:ascii="Times New Roman" w:hAnsi="Times New Roman" w:cs="Times New Roman"/>
          <w:lang w:val="vi-VN"/>
        </w:rPr>
        <w:t xml:space="preserve">BÁO CÁO ĐỒ ÁN </w:t>
      </w:r>
    </w:p>
    <w:p w14:paraId="271AFE25" w14:textId="4D8C60EF" w:rsidR="00C6554A" w:rsidRPr="00432C4A" w:rsidRDefault="00194E3D" w:rsidP="00194E3D">
      <w:pPr>
        <w:pStyle w:val="Title"/>
        <w:rPr>
          <w:rFonts w:ascii="Times New Roman" w:hAnsi="Times New Roman" w:cs="Times New Roman"/>
          <w:b/>
          <w:bCs/>
          <w:sz w:val="72"/>
          <w:szCs w:val="72"/>
          <w:lang w:val="vi-VN"/>
        </w:rPr>
      </w:pPr>
      <w:r w:rsidRPr="00432C4A">
        <w:rPr>
          <w:rFonts w:ascii="Times New Roman" w:hAnsi="Times New Roman" w:cs="Times New Roman"/>
          <w:b/>
          <w:bCs/>
          <w:sz w:val="72"/>
          <w:szCs w:val="72"/>
          <w:lang w:val="vi-VN"/>
        </w:rPr>
        <w:t>LẬP TRÌNH SOCKET</w:t>
      </w:r>
    </w:p>
    <w:p w14:paraId="5194A762" w14:textId="66D04EA7" w:rsidR="00C6554A" w:rsidRPr="00BF24FF" w:rsidRDefault="00194E3D" w:rsidP="00C6554A">
      <w:pPr>
        <w:pStyle w:val="Subtitle"/>
        <w:rPr>
          <w:rFonts w:ascii="Times New Roman" w:hAnsi="Times New Roman" w:cs="Times New Roman"/>
          <w:lang w:val="vi-VN"/>
        </w:rPr>
      </w:pPr>
      <w:r w:rsidRPr="00BF24FF">
        <w:rPr>
          <w:rFonts w:ascii="Times New Roman" w:hAnsi="Times New Roman" w:cs="Times New Roman"/>
          <w:lang w:val="vi-VN"/>
        </w:rPr>
        <w:t>(WEB SERVER)</w:t>
      </w:r>
    </w:p>
    <w:p w14:paraId="54F6C8AE" w14:textId="35E765D2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5F0B228C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35593151" w14:textId="20412944" w:rsidR="00CC5F06" w:rsidRPr="00C91200" w:rsidRDefault="00CC5F06" w:rsidP="00CC5F06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 w:rsidRPr="00C91200">
        <w:rPr>
          <w:rFonts w:ascii="Times New Roman" w:hAnsi="Times New Roman" w:cs="Times New Roman"/>
          <w:i/>
          <w:iCs/>
          <w:lang w:val="vi-VN"/>
        </w:rPr>
        <w:t>GV hướng dẫn: thầy Nguyễn Thanh Quân</w:t>
      </w:r>
    </w:p>
    <w:p w14:paraId="7ED8E08E" w14:textId="0AF1460E" w:rsidR="00CC5F06" w:rsidRPr="00C91200" w:rsidRDefault="00CC5F06" w:rsidP="00CC5F06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 w:rsidRPr="00C91200">
        <w:rPr>
          <w:rFonts w:ascii="Times New Roman" w:hAnsi="Times New Roman" w:cs="Times New Roman"/>
          <w:i/>
          <w:iCs/>
          <w:lang w:val="vi-VN"/>
        </w:rPr>
        <w:t>Nhóm thực hiện:</w:t>
      </w:r>
    </w:p>
    <w:p w14:paraId="65193FA8" w14:textId="589F9C6C" w:rsidR="00CC5F06" w:rsidRPr="00C91200" w:rsidRDefault="00CC5F06" w:rsidP="00CC5F06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 w:rsidRPr="00C91200">
        <w:rPr>
          <w:rFonts w:ascii="Times New Roman" w:hAnsi="Times New Roman" w:cs="Times New Roman"/>
          <w:i/>
          <w:iCs/>
          <w:lang w:val="vi-VN"/>
        </w:rPr>
        <w:tab/>
        <w:t>21120542 – Lâm Hoàng Quốc</w:t>
      </w:r>
    </w:p>
    <w:p w14:paraId="4D8BDE70" w14:textId="543B342C" w:rsidR="00CC5F06" w:rsidRPr="00C91200" w:rsidRDefault="00CC5F06" w:rsidP="00CC5F06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 w:rsidRPr="00C91200">
        <w:rPr>
          <w:rFonts w:ascii="Times New Roman" w:hAnsi="Times New Roman" w:cs="Times New Roman"/>
          <w:i/>
          <w:iCs/>
          <w:lang w:val="vi-VN"/>
        </w:rPr>
        <w:tab/>
        <w:t>21120582 – Đinh Hoàng Trung</w:t>
      </w:r>
    </w:p>
    <w:p w14:paraId="6BF6FFFB" w14:textId="16D5AD26" w:rsidR="00CC5F06" w:rsidRPr="00C91200" w:rsidRDefault="00CC5F06" w:rsidP="00CC5F06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 w:rsidRPr="00C91200">
        <w:rPr>
          <w:rFonts w:ascii="Times New Roman" w:hAnsi="Times New Roman" w:cs="Times New Roman"/>
          <w:i/>
          <w:iCs/>
          <w:lang w:val="vi-VN"/>
        </w:rPr>
        <w:tab/>
        <w:t>21120590 – Nguyễn Thủy Uyên</w:t>
      </w:r>
    </w:p>
    <w:p w14:paraId="71B43DFB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561546DB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4768D05F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1F15D995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2035AEB4" w14:textId="77777777" w:rsidR="00CC5F06" w:rsidRPr="00BF24FF" w:rsidRDefault="00CC5F06" w:rsidP="00CC5F06">
      <w:pPr>
        <w:pStyle w:val="ThngtinLinh"/>
        <w:jc w:val="left"/>
        <w:rPr>
          <w:rFonts w:ascii="Times New Roman" w:hAnsi="Times New Roman" w:cs="Times New Roman"/>
          <w:lang w:val="vi-VN"/>
        </w:rPr>
      </w:pPr>
    </w:p>
    <w:p w14:paraId="1D5E866C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11659BA3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4AF8B237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59F33DB4" w14:textId="61AF8F2E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2714B081" w14:textId="5FC401B4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7D82431C" w14:textId="09557885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2EFD36CC" w14:textId="432BF79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08C640A3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1BF9B18B" w14:textId="77777777" w:rsidR="00CC5F06" w:rsidRPr="00BF24FF" w:rsidRDefault="00CC5F06" w:rsidP="00C6554A">
      <w:pPr>
        <w:pStyle w:val="ThngtinLinh"/>
        <w:rPr>
          <w:rFonts w:ascii="Times New Roman" w:hAnsi="Times New Roman" w:cs="Times New Roman"/>
          <w:lang w:val="vi-VN"/>
        </w:rPr>
      </w:pPr>
    </w:p>
    <w:p w14:paraId="5D19EFF0" w14:textId="6E54DB32" w:rsidR="00B87790" w:rsidRPr="00BF24FF" w:rsidRDefault="00CC5F06" w:rsidP="00B87790">
      <w:pPr>
        <w:pStyle w:val="ThngtinLinh"/>
        <w:rPr>
          <w:rFonts w:ascii="Times New Roman" w:hAnsi="Times New Roman" w:cs="Times New Roman"/>
          <w:lang w:val="vi-VN"/>
        </w:rPr>
      </w:pPr>
      <w:r w:rsidRPr="00BF24FF">
        <w:rPr>
          <w:rFonts w:ascii="Times New Roman" w:hAnsi="Times New Roman" w:cs="Times New Roman"/>
          <w:lang w:val="vi-VN"/>
        </w:rPr>
        <w:t>Thành phố Hồ Chí Minh, ngày 11 tháng 11 năm 2022</w:t>
      </w:r>
    </w:p>
    <w:p w14:paraId="4869FA1C" w14:textId="24ACE235" w:rsidR="00B87790" w:rsidRPr="00BF24FF" w:rsidRDefault="00B87790">
      <w:pPr>
        <w:rPr>
          <w:rFonts w:ascii="Times New Roman" w:hAnsi="Times New Roman" w:cs="Times New Roman"/>
          <w:lang w:val="vi-VN"/>
        </w:rPr>
      </w:pPr>
      <w:r w:rsidRPr="00BF24FF">
        <w:rPr>
          <w:rFonts w:ascii="Times New Roman" w:hAnsi="Times New Roman" w:cs="Times New Roman"/>
          <w:lang w:val="vi-VN"/>
        </w:rPr>
        <w:br w:type="page"/>
      </w: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  <w:lang w:val="vi-VN"/>
        </w:rPr>
        <w:id w:val="1196121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1B3E1C" w14:textId="12F03174" w:rsidR="00B87790" w:rsidRPr="00BF24FF" w:rsidRDefault="00B87790">
          <w:pPr>
            <w:pStyle w:val="TOCHeading"/>
            <w:rPr>
              <w:rFonts w:ascii="Times New Roman" w:hAnsi="Times New Roman" w:cs="Times New Roman"/>
            </w:rPr>
          </w:pPr>
          <w:r w:rsidRPr="00BF24FF">
            <w:rPr>
              <w:rFonts w:ascii="Times New Roman" w:hAnsi="Times New Roman" w:cs="Times New Roman"/>
              <w:lang w:val="vi-VN"/>
            </w:rPr>
            <w:t>Mục lục</w:t>
          </w:r>
        </w:p>
        <w:p w14:paraId="44D6ABC5" w14:textId="64DDF65C" w:rsidR="00B87790" w:rsidRPr="00BF24FF" w:rsidRDefault="00B87790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r w:rsidRPr="00BF24FF">
            <w:rPr>
              <w:rFonts w:ascii="Times New Roman" w:hAnsi="Times New Roman" w:cs="Times New Roman"/>
            </w:rPr>
            <w:fldChar w:fldCharType="begin"/>
          </w:r>
          <w:r w:rsidRPr="00BF24FF">
            <w:rPr>
              <w:rFonts w:ascii="Times New Roman" w:hAnsi="Times New Roman" w:cs="Times New Roman"/>
            </w:rPr>
            <w:instrText xml:space="preserve"> TOC \o "1-3" \h \z \u </w:instrText>
          </w:r>
          <w:r w:rsidRPr="00BF24FF">
            <w:rPr>
              <w:rFonts w:ascii="Times New Roman" w:hAnsi="Times New Roman" w:cs="Times New Roman"/>
            </w:rPr>
            <w:fldChar w:fldCharType="separate"/>
          </w:r>
          <w:hyperlink w:anchor="_Toc119038745" w:history="1">
            <w:r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I.</w:t>
            </w:r>
            <w:r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 w:bidi="vi-VN"/>
              </w:rPr>
              <w:t>THÔNG TIN ĐỒ ÁN</w:t>
            </w:r>
            <w:r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_Toc119038745 \h </w:instrText>
            </w:r>
            <w:r w:rsidRPr="00BF24FF">
              <w:rPr>
                <w:rFonts w:ascii="Times New Roman" w:hAnsi="Times New Roman" w:cs="Times New Roman"/>
                <w:noProof/>
                <w:webHidden/>
              </w:rPr>
            </w:r>
            <w:r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8764F" w14:textId="2D365EBA" w:rsidR="00B87790" w:rsidRPr="00BF24FF" w:rsidRDefault="00E72B15">
          <w:pPr>
            <w:pStyle w:val="TOC2"/>
            <w:tabs>
              <w:tab w:val="left" w:pos="66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hyperlink w:anchor="_Toc119038746" w:history="1">
            <w:r w:rsidR="00B87790" w:rsidRPr="00BF24FF">
              <w:rPr>
                <w:rStyle w:val="Hyperlink"/>
                <w:rFonts w:ascii="Times New Roman" w:hAnsi="Times New Roman" w:cs="Times New Roman"/>
                <w:bCs/>
                <w:noProof/>
                <w:lang w:val="vi-VN"/>
              </w:rPr>
              <w:t>1.</w:t>
            </w:r>
            <w:r w:rsidR="00B87790"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="00B87790" w:rsidRPr="00BF24FF">
              <w:rPr>
                <w:rStyle w:val="Hyperlink"/>
                <w:rFonts w:ascii="Times New Roman" w:hAnsi="Times New Roman" w:cs="Times New Roman"/>
                <w:noProof/>
                <w:lang w:val="vi-VN" w:bidi="vi-VN"/>
              </w:rPr>
              <w:t>Bảng phân công công việc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_Toc119038746 \h </w:instrTex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2FBB6B" w14:textId="46F56D87" w:rsidR="00B87790" w:rsidRPr="00BF24FF" w:rsidRDefault="00E72B15">
          <w:pPr>
            <w:pStyle w:val="TOC2"/>
            <w:tabs>
              <w:tab w:val="left" w:pos="66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hyperlink w:anchor="_Toc119038747" w:history="1">
            <w:r w:rsidR="00B87790" w:rsidRPr="00BF24FF">
              <w:rPr>
                <w:rStyle w:val="Hyperlink"/>
                <w:rFonts w:ascii="Times New Roman" w:hAnsi="Times New Roman" w:cs="Times New Roman"/>
                <w:bCs/>
                <w:noProof/>
                <w:lang w:val="vi-VN"/>
              </w:rPr>
              <w:t>2.</w:t>
            </w:r>
            <w:r w:rsidR="00B87790"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="00B87790" w:rsidRPr="00BF24FF">
              <w:rPr>
                <w:rStyle w:val="Hyperlink"/>
                <w:rFonts w:ascii="Times New Roman" w:hAnsi="Times New Roman" w:cs="Times New Roman"/>
                <w:noProof/>
                <w:lang w:val="vi-VN" w:bidi="vi-VN"/>
              </w:rPr>
              <w:t>Môi trường lập trình và các framework hỗ trợ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_Toc119038747 \h </w:instrTex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35E87E" w14:textId="196513A4" w:rsidR="00B87790" w:rsidRPr="00BF24FF" w:rsidRDefault="00E72B15">
          <w:pPr>
            <w:pStyle w:val="TOC1"/>
            <w:tabs>
              <w:tab w:val="left" w:pos="66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hyperlink w:anchor="_Toc119038748" w:history="1">
            <w:r w:rsidR="00B87790"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II.</w:t>
            </w:r>
            <w:r w:rsidR="00B87790"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="00B87790"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 w:bidi="vi-VN"/>
              </w:rPr>
              <w:t>KỊCH BẢN GIAO TIẾP CỦA CHƯƠNG TRÌNH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_Toc119038748 \h </w:instrTex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4DD7A" w14:textId="3C97DFFB" w:rsidR="00B87790" w:rsidRPr="00BF24FF" w:rsidRDefault="00E72B15">
          <w:pPr>
            <w:pStyle w:val="TOC2"/>
            <w:tabs>
              <w:tab w:val="left" w:pos="66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hyperlink w:anchor="_Toc119038749" w:history="1">
            <w:r w:rsidR="00B87790" w:rsidRPr="00BF24FF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</w:t>
            </w:r>
            <w:r w:rsidR="00B87790"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="00B87790" w:rsidRPr="00BF24FF">
              <w:rPr>
                <w:rStyle w:val="Hyperlink"/>
                <w:rFonts w:ascii="Times New Roman" w:hAnsi="Times New Roman" w:cs="Times New Roman"/>
                <w:noProof/>
                <w:lang w:val="vi-VN" w:bidi="vi-VN"/>
              </w:rPr>
              <w:t>Giao thức trao đổi giữa Client và Server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_Toc119038749 \h </w:instrTex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15188" w14:textId="0FE7F318" w:rsidR="00B87790" w:rsidRPr="00BF24FF" w:rsidRDefault="00E72B15">
          <w:pPr>
            <w:pStyle w:val="TOC2"/>
            <w:tabs>
              <w:tab w:val="left" w:pos="66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hyperlink w:anchor="_Toc119038750" w:history="1">
            <w:r w:rsidR="00B87790" w:rsidRPr="00BF24FF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</w:t>
            </w:r>
            <w:r w:rsidR="00B87790"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="00B87790" w:rsidRPr="00BF24FF">
              <w:rPr>
                <w:rStyle w:val="Hyperlink"/>
                <w:rFonts w:ascii="Times New Roman" w:hAnsi="Times New Roman" w:cs="Times New Roman"/>
                <w:noProof/>
                <w:lang w:val="vi-VN" w:bidi="vi-VN"/>
              </w:rPr>
              <w:t>Cấu trúc thông điệp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_Toc119038750 \h </w:instrTex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B1C1CB" w14:textId="64457167" w:rsidR="00B87790" w:rsidRPr="00BF24FF" w:rsidRDefault="00E72B15">
          <w:pPr>
            <w:pStyle w:val="TOC2"/>
            <w:tabs>
              <w:tab w:val="left" w:pos="66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hyperlink w:anchor="_Toc119038751" w:history="1">
            <w:r w:rsidR="00B87790" w:rsidRPr="00BF24FF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</w:t>
            </w:r>
            <w:r w:rsidR="00B87790"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="00B87790" w:rsidRPr="00BF24FF">
              <w:rPr>
                <w:rStyle w:val="Hyperlink"/>
                <w:rFonts w:ascii="Times New Roman" w:hAnsi="Times New Roman" w:cs="Times New Roman"/>
                <w:noProof/>
                <w:lang w:val="vi-VN" w:bidi="vi-VN"/>
              </w:rPr>
              <w:t>Kiểu dữ liệu của thông điệp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_Toc119038751 \h </w:instrTex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647E76" w14:textId="77E35417" w:rsidR="00B87790" w:rsidRPr="00BF24FF" w:rsidRDefault="00E72B15">
          <w:pPr>
            <w:pStyle w:val="TOC1"/>
            <w:tabs>
              <w:tab w:val="left" w:pos="66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hyperlink w:anchor="_Toc119038752" w:history="1">
            <w:r w:rsidR="00B87790"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III.</w:t>
            </w:r>
            <w:r w:rsidR="00B87790"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="00B87790"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HƯỚNG DẪN SỬ DỤNG TÍNH NĂNG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_Toc119038752 \h </w:instrTex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4360E" w14:textId="0240EC71" w:rsidR="00B87790" w:rsidRPr="00BF24FF" w:rsidRDefault="00E72B15">
          <w:pPr>
            <w:pStyle w:val="TOC1"/>
            <w:tabs>
              <w:tab w:val="left" w:pos="66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hyperlink w:anchor="_Toc119038753" w:history="1">
            <w:r w:rsidR="00B87790"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IV.</w:t>
            </w:r>
            <w:r w:rsidR="00B87790"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="00B87790"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 w:bidi="vi-VN"/>
              </w:rPr>
              <w:t>ĐÁNH GIÁ MỨC ĐỘ HOÀN THÀNH ĐỒ ÁN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_Toc119038753 \h </w:instrTex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AA91F9" w14:textId="248A772C" w:rsidR="00B87790" w:rsidRPr="00BF24FF" w:rsidRDefault="00E72B15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hyperlink w:anchor="_Toc119038754" w:history="1">
            <w:r w:rsidR="00B87790"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V.</w:t>
            </w:r>
            <w:r w:rsidR="00B87790" w:rsidRPr="00BF24FF">
              <w:rPr>
                <w:rFonts w:ascii="Times New Roman" w:eastAsiaTheme="minorEastAsia" w:hAnsi="Times New Roman" w:cs="Times New Roman"/>
                <w:noProof/>
                <w:color w:val="auto"/>
                <w:lang w:eastAsia="zh-CN"/>
              </w:rPr>
              <w:tab/>
            </w:r>
            <w:r w:rsidR="00B87790" w:rsidRPr="00BF24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TÀI LIỆU THAM KHẢO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instrText xml:space="preserve"> PAGEREF _Toc119038754 \h </w:instrTex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20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87790" w:rsidRPr="00BF24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2A7503" w14:textId="67AEE3F5" w:rsidR="00B87790" w:rsidRPr="00BF24FF" w:rsidRDefault="00B87790">
          <w:pPr>
            <w:rPr>
              <w:rFonts w:ascii="Times New Roman" w:hAnsi="Times New Roman" w:cs="Times New Roman"/>
            </w:rPr>
          </w:pPr>
          <w:r w:rsidRPr="00BF24FF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176EE386" w14:textId="77777777" w:rsidR="00B87790" w:rsidRPr="00BF24FF" w:rsidRDefault="00B87790" w:rsidP="00B87790">
      <w:pPr>
        <w:pStyle w:val="ThngtinLinh"/>
        <w:jc w:val="left"/>
        <w:rPr>
          <w:rFonts w:ascii="Times New Roman" w:hAnsi="Times New Roman" w:cs="Times New Roman"/>
          <w:lang w:val="vi-VN"/>
        </w:rPr>
      </w:pPr>
    </w:p>
    <w:p w14:paraId="466EDECA" w14:textId="4AC3C0B4" w:rsidR="00B87790" w:rsidRPr="00BF24FF" w:rsidRDefault="00C6554A" w:rsidP="00B87790">
      <w:pPr>
        <w:pStyle w:val="ListParagraph"/>
        <w:numPr>
          <w:ilvl w:val="0"/>
          <w:numId w:val="22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r w:rsidRPr="00BF24FF">
        <w:rPr>
          <w:rFonts w:ascii="Times New Roman" w:hAnsi="Times New Roman" w:cs="Times New Roman"/>
          <w:lang w:val="vi-VN" w:bidi="vi-VN"/>
        </w:rPr>
        <w:br w:type="page"/>
      </w:r>
      <w:bookmarkStart w:id="0" w:name="_Toc119038745"/>
      <w:r w:rsidR="00EE4891" w:rsidRPr="00BF24FF">
        <w:rPr>
          <w:rFonts w:ascii="Times New Roman" w:hAnsi="Times New Roman" w:cs="Times New Roman"/>
          <w:b/>
          <w:bCs/>
          <w:lang w:val="vi-VN" w:bidi="vi-VN"/>
        </w:rPr>
        <w:t xml:space="preserve">THÔNG TIN </w:t>
      </w:r>
      <w:r w:rsidR="00194CEF" w:rsidRPr="00BF24FF">
        <w:rPr>
          <w:rFonts w:ascii="Times New Roman" w:hAnsi="Times New Roman" w:cs="Times New Roman"/>
          <w:b/>
          <w:bCs/>
          <w:lang w:val="vi-VN" w:bidi="vi-VN"/>
        </w:rPr>
        <w:t>ĐỒ ÁN</w:t>
      </w:r>
      <w:bookmarkEnd w:id="0"/>
    </w:p>
    <w:p w14:paraId="0B45A0E2" w14:textId="52C4A48A" w:rsidR="00194CEF" w:rsidRPr="00BF24FF" w:rsidRDefault="00194CEF" w:rsidP="00B87790">
      <w:pPr>
        <w:pStyle w:val="ListParagraph"/>
        <w:numPr>
          <w:ilvl w:val="0"/>
          <w:numId w:val="23"/>
        </w:numPr>
        <w:outlineLvl w:val="1"/>
        <w:rPr>
          <w:rFonts w:ascii="Times New Roman" w:hAnsi="Times New Roman" w:cs="Times New Roman"/>
          <w:b/>
          <w:bCs/>
          <w:lang w:val="vi-VN"/>
        </w:rPr>
      </w:pPr>
      <w:bookmarkStart w:id="1" w:name="_Toc119038746"/>
      <w:r w:rsidRPr="00BF24FF">
        <w:rPr>
          <w:rFonts w:ascii="Times New Roman" w:hAnsi="Times New Roman" w:cs="Times New Roman"/>
          <w:lang w:val="vi-VN" w:bidi="vi-VN"/>
        </w:rPr>
        <w:t>Bảng phân công công việc</w:t>
      </w:r>
      <w:bookmarkEnd w:id="1"/>
    </w:p>
    <w:tbl>
      <w:tblPr>
        <w:tblStyle w:val="ListTable3"/>
        <w:tblW w:w="8730" w:type="dxa"/>
        <w:tblLook w:val="04A0" w:firstRow="1" w:lastRow="0" w:firstColumn="1" w:lastColumn="0" w:noHBand="0" w:noVBand="1"/>
      </w:tblPr>
      <w:tblGrid>
        <w:gridCol w:w="1435"/>
        <w:gridCol w:w="2250"/>
        <w:gridCol w:w="2834"/>
        <w:gridCol w:w="2211"/>
      </w:tblGrid>
      <w:tr w:rsidR="00B87790" w:rsidRPr="00BF24FF" w14:paraId="4B21611E" w14:textId="77777777" w:rsidTr="005F4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</w:tcPr>
          <w:p w14:paraId="1EFF8EC4" w14:textId="7C05E8C3" w:rsidR="00B87790" w:rsidRPr="00BF24FF" w:rsidRDefault="31C5DFCF" w:rsidP="00BF24FF">
            <w:pPr>
              <w:pStyle w:val="ListParagraph"/>
              <w:tabs>
                <w:tab w:val="left" w:pos="1056"/>
              </w:tabs>
              <w:ind w:left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lang w:val="vi-VN"/>
              </w:rPr>
            </w:pPr>
            <w:r w:rsidRPr="00BF24FF">
              <w:rPr>
                <w:rFonts w:ascii="Times New Roman" w:eastAsia="Times New Roman" w:hAnsi="Times New Roman" w:cs="Times New Roman"/>
                <w:b w:val="0"/>
                <w:bCs w:val="0"/>
                <w:lang w:val="vi-VN"/>
              </w:rPr>
              <w:t>MSSV</w:t>
            </w:r>
            <w:r w:rsidR="00BF24FF" w:rsidRPr="00BF24FF">
              <w:rPr>
                <w:rFonts w:ascii="Times New Roman" w:eastAsia="Times New Roman" w:hAnsi="Times New Roman" w:cs="Times New Roman"/>
                <w:b w:val="0"/>
                <w:bCs w:val="0"/>
                <w:lang w:val="vi-VN"/>
              </w:rPr>
              <w:tab/>
            </w:r>
          </w:p>
        </w:tc>
        <w:tc>
          <w:tcPr>
            <w:tcW w:w="2250" w:type="dxa"/>
          </w:tcPr>
          <w:p w14:paraId="4D14A681" w14:textId="0DF734FC" w:rsidR="00B87790" w:rsidRPr="00BF24FF" w:rsidRDefault="31C5DFCF" w:rsidP="00B87790">
            <w:pPr>
              <w:pStyle w:val="ListParagraph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F24FF">
              <w:rPr>
                <w:rFonts w:ascii="Times New Roman" w:hAnsi="Times New Roman" w:cs="Times New Roman"/>
                <w:b w:val="0"/>
                <w:bCs w:val="0"/>
                <w:lang w:val="vi-VN"/>
              </w:rPr>
              <w:t>Tên Thành Viên</w:t>
            </w:r>
          </w:p>
        </w:tc>
        <w:tc>
          <w:tcPr>
            <w:tcW w:w="2834" w:type="dxa"/>
          </w:tcPr>
          <w:p w14:paraId="2C4490A2" w14:textId="2EECD2E4" w:rsidR="00B87790" w:rsidRPr="00BF24FF" w:rsidRDefault="31C5DFCF" w:rsidP="00B87790">
            <w:pPr>
              <w:pStyle w:val="ListParagraph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F24FF">
              <w:rPr>
                <w:rFonts w:ascii="Times New Roman" w:hAnsi="Times New Roman" w:cs="Times New Roman"/>
                <w:b w:val="0"/>
                <w:bCs w:val="0"/>
                <w:lang w:val="vi-VN"/>
              </w:rPr>
              <w:t xml:space="preserve">Nội Dung </w:t>
            </w:r>
          </w:p>
        </w:tc>
        <w:tc>
          <w:tcPr>
            <w:tcW w:w="2211" w:type="dxa"/>
          </w:tcPr>
          <w:p w14:paraId="5D6D74A9" w14:textId="687756E0" w:rsidR="00B87790" w:rsidRPr="00BF24FF" w:rsidRDefault="31C5DFCF" w:rsidP="00B87790">
            <w:pPr>
              <w:pStyle w:val="ListParagraph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F24FF">
              <w:rPr>
                <w:rFonts w:ascii="Times New Roman" w:hAnsi="Times New Roman" w:cs="Times New Roman"/>
                <w:b w:val="0"/>
                <w:bCs w:val="0"/>
                <w:lang w:val="vi-VN"/>
              </w:rPr>
              <w:t>Đánh Giá</w:t>
            </w:r>
          </w:p>
        </w:tc>
      </w:tr>
      <w:tr w:rsidR="00B87790" w:rsidRPr="00BF24FF" w14:paraId="4A53A1B7" w14:textId="77777777" w:rsidTr="005F4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97A10D" w14:textId="6F237122" w:rsidR="00B87790" w:rsidRPr="00BF24FF" w:rsidRDefault="31C5DFCF" w:rsidP="2D4BD42C">
            <w:pPr>
              <w:pStyle w:val="ListParagraph"/>
              <w:ind w:left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lang w:val="vi-VN"/>
              </w:rPr>
            </w:pPr>
            <w:r w:rsidRPr="00BF24FF">
              <w:rPr>
                <w:rFonts w:ascii="Times New Roman" w:eastAsia="Times New Roman" w:hAnsi="Times New Roman" w:cs="Times New Roman"/>
                <w:b w:val="0"/>
                <w:bCs w:val="0"/>
                <w:lang w:val="vi-VN"/>
              </w:rPr>
              <w:t>21120542</w:t>
            </w:r>
          </w:p>
        </w:tc>
        <w:tc>
          <w:tcPr>
            <w:tcW w:w="2250" w:type="dxa"/>
          </w:tcPr>
          <w:p w14:paraId="060A51CF" w14:textId="7CD41792" w:rsidR="00B87790" w:rsidRPr="00BF24FF" w:rsidRDefault="31C5DFCF" w:rsidP="00B87790">
            <w:pPr>
              <w:pStyle w:val="ListParagraph"/>
              <w:ind w:left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BF24FF">
              <w:rPr>
                <w:rFonts w:ascii="Times New Roman" w:hAnsi="Times New Roman" w:cs="Times New Roman"/>
                <w:b/>
                <w:bCs/>
                <w:lang w:val="vi-VN"/>
              </w:rPr>
              <w:t>Lâm Hoàng Quốc</w:t>
            </w:r>
          </w:p>
        </w:tc>
        <w:tc>
          <w:tcPr>
            <w:tcW w:w="2834" w:type="dxa"/>
          </w:tcPr>
          <w:p w14:paraId="2911F5F9" w14:textId="5C24CB9D" w:rsidR="00B87790" w:rsidRPr="00514229" w:rsidRDefault="00F3757C" w:rsidP="0051422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233962C8">
              <w:rPr>
                <w:rFonts w:ascii="Times New Roman" w:eastAsia="Times New Roman" w:hAnsi="Times New Roman" w:cs="Times New Roman"/>
                <w:b/>
              </w:rPr>
              <w:t>-</w:t>
            </w:r>
            <w:r w:rsidR="00922658" w:rsidRPr="233962C8">
              <w:rPr>
                <w:rFonts w:ascii="Times New Roman" w:eastAsia="Times New Roman" w:hAnsi="Times New Roman" w:cs="Times New Roman"/>
                <w:b/>
              </w:rPr>
              <w:t>Kết nố</w:t>
            </w:r>
            <w:r w:rsidR="00DE2D3D" w:rsidRPr="233962C8">
              <w:rPr>
                <w:rFonts w:ascii="Times New Roman" w:eastAsia="Times New Roman" w:hAnsi="Times New Roman" w:cs="Times New Roman"/>
                <w:b/>
              </w:rPr>
              <w:t>i.</w:t>
            </w:r>
          </w:p>
          <w:p w14:paraId="26BFB4BA" w14:textId="0AA43F7F" w:rsidR="00922658" w:rsidRPr="00514229" w:rsidRDefault="00F3757C" w:rsidP="0051422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233962C8">
              <w:rPr>
                <w:rFonts w:ascii="Times New Roman" w:eastAsia="Times New Roman" w:hAnsi="Times New Roman" w:cs="Times New Roman"/>
                <w:b/>
              </w:rPr>
              <w:t>-</w:t>
            </w:r>
            <w:r w:rsidR="00922658" w:rsidRPr="233962C8">
              <w:rPr>
                <w:rFonts w:ascii="Times New Roman" w:eastAsia="Times New Roman" w:hAnsi="Times New Roman" w:cs="Times New Roman"/>
                <w:b/>
              </w:rPr>
              <w:t>Quản lý</w:t>
            </w:r>
            <w:r w:rsidR="003529E3" w:rsidRPr="233962C8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5DC8B526" w14:textId="77777777" w:rsidR="00E11862" w:rsidRDefault="00F3757C" w:rsidP="0051422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233962C8">
              <w:rPr>
                <w:rFonts w:ascii="Times New Roman" w:eastAsia="Times New Roman" w:hAnsi="Times New Roman" w:cs="Times New Roman"/>
                <w:b/>
              </w:rPr>
              <w:t>-</w:t>
            </w:r>
            <w:r w:rsidR="00A27679" w:rsidRPr="233962C8">
              <w:rPr>
                <w:rFonts w:ascii="Times New Roman" w:eastAsia="Times New Roman" w:hAnsi="Times New Roman" w:cs="Times New Roman"/>
                <w:b/>
              </w:rPr>
              <w:t>Tải được page</w:t>
            </w:r>
            <w:r w:rsidR="00647AC5" w:rsidRPr="233962C8">
              <w:rPr>
                <w:rFonts w:ascii="Times New Roman" w:eastAsia="Times New Roman" w:hAnsi="Times New Roman" w:cs="Times New Roman"/>
                <w:b/>
              </w:rPr>
              <w:t xml:space="preserve">: parse </w:t>
            </w:r>
            <w:r w:rsidR="008D62C6" w:rsidRPr="233962C8">
              <w:rPr>
                <w:rFonts w:ascii="Times New Roman" w:eastAsia="Times New Roman" w:hAnsi="Times New Roman" w:cs="Times New Roman"/>
                <w:b/>
              </w:rPr>
              <w:t>request</w:t>
            </w:r>
            <w:r w:rsidR="009673A1" w:rsidRPr="233962C8">
              <w:rPr>
                <w:rFonts w:ascii="Times New Roman" w:eastAsia="Times New Roman" w:hAnsi="Times New Roman" w:cs="Times New Roman"/>
                <w:b/>
              </w:rPr>
              <w:t>, đọc file, gửi</w:t>
            </w:r>
            <w:r w:rsidR="007C2443" w:rsidRPr="233962C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9673A1" w:rsidRPr="233962C8">
              <w:rPr>
                <w:rFonts w:ascii="Times New Roman" w:eastAsia="Times New Roman" w:hAnsi="Times New Roman" w:cs="Times New Roman"/>
                <w:b/>
              </w:rPr>
              <w:t>file</w:t>
            </w:r>
            <w:r w:rsidR="003529E3" w:rsidRPr="233962C8">
              <w:rPr>
                <w:rFonts w:ascii="Times New Roman" w:eastAsia="Times New Roman" w:hAnsi="Times New Roman" w:cs="Times New Roman"/>
                <w:b/>
              </w:rPr>
              <w:t>,</w:t>
            </w:r>
            <w:r w:rsidR="00E11862" w:rsidRPr="233962C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529E3" w:rsidRPr="233962C8">
              <w:rPr>
                <w:rFonts w:ascii="Times New Roman" w:eastAsia="Times New Roman" w:hAnsi="Times New Roman" w:cs="Times New Roman"/>
                <w:b/>
              </w:rPr>
              <w:t>handle</w:t>
            </w:r>
            <w:r w:rsidR="00E11862" w:rsidRPr="233962C8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54F11CC2" w14:textId="026EA1F9" w:rsidR="00475AF7" w:rsidRPr="00514229" w:rsidRDefault="00475AF7" w:rsidP="0051422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233962C8">
              <w:rPr>
                <w:rFonts w:ascii="Times New Roman" w:eastAsia="Times New Roman" w:hAnsi="Times New Roman" w:cs="Times New Roman"/>
                <w:b/>
              </w:rPr>
              <w:t>-</w:t>
            </w:r>
            <w:r w:rsidR="00387BC8" w:rsidRPr="233962C8">
              <w:rPr>
                <w:rFonts w:ascii="Times New Roman" w:eastAsia="Times New Roman" w:hAnsi="Times New Roman" w:cs="Times New Roman"/>
                <w:b/>
              </w:rPr>
              <w:t>Report</w:t>
            </w:r>
          </w:p>
        </w:tc>
        <w:tc>
          <w:tcPr>
            <w:tcW w:w="2211" w:type="dxa"/>
          </w:tcPr>
          <w:p w14:paraId="40E91EE9" w14:textId="4C0A2CE2" w:rsidR="00B87790" w:rsidRPr="00BF24FF" w:rsidRDefault="31C5DFCF" w:rsidP="2D4BD42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BF24FF">
              <w:rPr>
                <w:rFonts w:ascii="Times New Roman" w:hAnsi="Times New Roman" w:cs="Times New Roman"/>
                <w:b/>
                <w:bCs/>
                <w:lang w:val="vi-VN"/>
              </w:rPr>
              <w:t>100%</w:t>
            </w:r>
          </w:p>
        </w:tc>
      </w:tr>
      <w:tr w:rsidR="00B87790" w:rsidRPr="00BF24FF" w14:paraId="638F45E5" w14:textId="77777777" w:rsidTr="005F4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56FD7DB" w14:textId="75C07A13" w:rsidR="00B87790" w:rsidRPr="00BF24FF" w:rsidRDefault="31C5DFCF" w:rsidP="00B87790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F24FF">
              <w:rPr>
                <w:rFonts w:ascii="Times New Roman" w:hAnsi="Times New Roman" w:cs="Times New Roman"/>
                <w:b w:val="0"/>
                <w:bCs w:val="0"/>
                <w:lang w:val="vi-VN"/>
              </w:rPr>
              <w:t>21120582</w:t>
            </w:r>
          </w:p>
        </w:tc>
        <w:tc>
          <w:tcPr>
            <w:tcW w:w="2250" w:type="dxa"/>
          </w:tcPr>
          <w:p w14:paraId="2EB88F07" w14:textId="7C775B2F" w:rsidR="00B87790" w:rsidRPr="00BF24FF" w:rsidRDefault="31C5DFCF" w:rsidP="00B87790">
            <w:pPr>
              <w:pStyle w:val="ListParagraph"/>
              <w:ind w:left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BF24FF">
              <w:rPr>
                <w:rFonts w:ascii="Times New Roman" w:hAnsi="Times New Roman" w:cs="Times New Roman"/>
                <w:b/>
                <w:bCs/>
                <w:lang w:val="vi-VN"/>
              </w:rPr>
              <w:t>Đinh Hoàng Trung</w:t>
            </w:r>
          </w:p>
        </w:tc>
        <w:tc>
          <w:tcPr>
            <w:tcW w:w="2834" w:type="dxa"/>
          </w:tcPr>
          <w:p w14:paraId="10035528" w14:textId="168CA16C" w:rsidR="009673A1" w:rsidRPr="00514229" w:rsidRDefault="00F3757C" w:rsidP="0051422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A27679" w:rsidRPr="00514229">
              <w:rPr>
                <w:rFonts w:ascii="Times New Roman" w:hAnsi="Times New Roman" w:cs="Times New Roman"/>
                <w:b/>
                <w:bCs/>
              </w:rPr>
              <w:t>Tải được page</w:t>
            </w:r>
            <w:r w:rsidR="009673A1" w:rsidRPr="00514229">
              <w:rPr>
                <w:rFonts w:ascii="Times New Roman" w:hAnsi="Times New Roman" w:cs="Times New Roman"/>
                <w:b/>
                <w:bCs/>
              </w:rPr>
              <w:t>: Đọc file,</w:t>
            </w:r>
            <w:r w:rsidR="00EC2F8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F2399" w:rsidRPr="00514229">
              <w:rPr>
                <w:rFonts w:ascii="Times New Roman" w:hAnsi="Times New Roman" w:cs="Times New Roman"/>
                <w:b/>
                <w:bCs/>
              </w:rPr>
              <w:t>respon</w:t>
            </w:r>
            <w:r w:rsidR="000F4F10">
              <w:rPr>
                <w:rFonts w:ascii="Times New Roman" w:hAnsi="Times New Roman" w:cs="Times New Roman"/>
                <w:b/>
                <w:bCs/>
              </w:rPr>
              <w:t>s</w:t>
            </w:r>
            <w:r w:rsidR="00DF2399" w:rsidRPr="00514229">
              <w:rPr>
                <w:rFonts w:ascii="Times New Roman" w:hAnsi="Times New Roman" w:cs="Times New Roman"/>
                <w:b/>
                <w:bCs/>
              </w:rPr>
              <w:t>e http header</w:t>
            </w:r>
            <w:r w:rsidR="006D138D" w:rsidRPr="00514229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1F90C473" w14:textId="32487A4A" w:rsidR="006C51F9" w:rsidRDefault="00F3757C" w:rsidP="0051422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6C51F9" w:rsidRPr="00514229">
              <w:rPr>
                <w:rFonts w:ascii="Times New Roman" w:hAnsi="Times New Roman" w:cs="Times New Roman"/>
                <w:b/>
                <w:bCs/>
              </w:rPr>
              <w:t>Multiple connection.</w:t>
            </w:r>
          </w:p>
          <w:p w14:paraId="1BB57774" w14:textId="77777777" w:rsidR="003529E3" w:rsidRDefault="00F3757C" w:rsidP="0051422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3529E3">
              <w:rPr>
                <w:rFonts w:ascii="Times New Roman" w:hAnsi="Times New Roman" w:cs="Times New Roman"/>
                <w:b/>
                <w:bCs/>
              </w:rPr>
              <w:t xml:space="preserve">Multiple </w:t>
            </w:r>
            <w:r w:rsidR="008E6147">
              <w:rPr>
                <w:rFonts w:ascii="Times New Roman" w:hAnsi="Times New Roman" w:cs="Times New Roman"/>
                <w:b/>
                <w:bCs/>
              </w:rPr>
              <w:t>request.</w:t>
            </w:r>
          </w:p>
          <w:p w14:paraId="7953C84C" w14:textId="2D068373" w:rsidR="00387BC8" w:rsidRPr="00514229" w:rsidRDefault="00387BC8" w:rsidP="0051422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-Report.</w:t>
            </w:r>
          </w:p>
        </w:tc>
        <w:tc>
          <w:tcPr>
            <w:tcW w:w="2211" w:type="dxa"/>
          </w:tcPr>
          <w:p w14:paraId="1E37F3C3" w14:textId="171BC62D" w:rsidR="00B87790" w:rsidRPr="00BF24FF" w:rsidRDefault="31C5DFCF" w:rsidP="00B87790">
            <w:pPr>
              <w:pStyle w:val="ListParagraph"/>
              <w:ind w:left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BF24FF">
              <w:rPr>
                <w:rFonts w:ascii="Times New Roman" w:hAnsi="Times New Roman" w:cs="Times New Roman"/>
                <w:b/>
                <w:bCs/>
                <w:lang w:val="vi-VN"/>
              </w:rPr>
              <w:t>100%</w:t>
            </w:r>
          </w:p>
        </w:tc>
      </w:tr>
      <w:tr w:rsidR="2D4BD42C" w:rsidRPr="00BF24FF" w14:paraId="22707009" w14:textId="77777777" w:rsidTr="005F4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7B0604C" w14:textId="098F0F07" w:rsidR="31C5DFCF" w:rsidRPr="00BF24FF" w:rsidRDefault="31C5DFCF" w:rsidP="2D4BD42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F24FF">
              <w:rPr>
                <w:rFonts w:ascii="Times New Roman" w:hAnsi="Times New Roman" w:cs="Times New Roman"/>
                <w:b w:val="0"/>
                <w:bCs w:val="0"/>
                <w:lang w:val="vi-VN"/>
              </w:rPr>
              <w:t>21120590</w:t>
            </w:r>
          </w:p>
        </w:tc>
        <w:tc>
          <w:tcPr>
            <w:tcW w:w="2250" w:type="dxa"/>
          </w:tcPr>
          <w:p w14:paraId="04AFBE84" w14:textId="63DD4E08" w:rsidR="31C5DFCF" w:rsidRPr="00BF24FF" w:rsidRDefault="31C5DFCF" w:rsidP="2D4BD4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BF24FF">
              <w:rPr>
                <w:rFonts w:ascii="Times New Roman" w:hAnsi="Times New Roman" w:cs="Times New Roman"/>
                <w:b/>
                <w:bCs/>
                <w:lang w:val="vi-VN"/>
              </w:rPr>
              <w:t xml:space="preserve">Nguyễn Thủy Uyên </w:t>
            </w:r>
          </w:p>
        </w:tc>
        <w:tc>
          <w:tcPr>
            <w:tcW w:w="2834" w:type="dxa"/>
          </w:tcPr>
          <w:p w14:paraId="4451DADE" w14:textId="51D1EB4B" w:rsidR="00735090" w:rsidRPr="00514229" w:rsidRDefault="00F3757C" w:rsidP="00514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735090" w:rsidRPr="00514229">
              <w:rPr>
                <w:rFonts w:ascii="Times New Roman" w:hAnsi="Times New Roman" w:cs="Times New Roman"/>
                <w:b/>
                <w:bCs/>
              </w:rPr>
              <w:t>Đăng nhập.</w:t>
            </w:r>
          </w:p>
          <w:p w14:paraId="6EC54B89" w14:textId="24E4ADF5" w:rsidR="00735090" w:rsidRPr="00514229" w:rsidRDefault="00F3757C" w:rsidP="00514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D33105" w:rsidRPr="00514229">
              <w:rPr>
                <w:rFonts w:ascii="Times New Roman" w:hAnsi="Times New Roman" w:cs="Times New Roman"/>
                <w:b/>
                <w:bCs/>
              </w:rPr>
              <w:t>Lỗi page</w:t>
            </w:r>
            <w:r w:rsidR="004F601D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005596AD" w14:textId="7B76EF2F" w:rsidR="00D33105" w:rsidRPr="00514229" w:rsidRDefault="00F3757C" w:rsidP="00514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D33105" w:rsidRPr="00514229">
              <w:rPr>
                <w:rFonts w:ascii="Times New Roman" w:hAnsi="Times New Roman" w:cs="Times New Roman"/>
                <w:b/>
                <w:bCs/>
              </w:rPr>
              <w:t>Report.</w:t>
            </w:r>
          </w:p>
        </w:tc>
        <w:tc>
          <w:tcPr>
            <w:tcW w:w="2211" w:type="dxa"/>
          </w:tcPr>
          <w:p w14:paraId="226D6C6A" w14:textId="4636C1E0" w:rsidR="31C5DFCF" w:rsidRPr="00BF24FF" w:rsidRDefault="31C5DFCF" w:rsidP="2D4BD4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BF24FF">
              <w:rPr>
                <w:rFonts w:ascii="Times New Roman" w:hAnsi="Times New Roman" w:cs="Times New Roman"/>
                <w:b/>
                <w:bCs/>
                <w:lang w:val="vi-VN"/>
              </w:rPr>
              <w:t>100%</w:t>
            </w:r>
          </w:p>
        </w:tc>
      </w:tr>
    </w:tbl>
    <w:p w14:paraId="5CE9123B" w14:textId="24F2B3C2" w:rsidR="00B87790" w:rsidRPr="00BF24FF" w:rsidRDefault="00B87790" w:rsidP="00B87790">
      <w:pPr>
        <w:rPr>
          <w:rFonts w:ascii="Times New Roman" w:hAnsi="Times New Roman" w:cs="Times New Roman"/>
          <w:b/>
          <w:bCs/>
          <w:lang w:val="vi-VN"/>
        </w:rPr>
      </w:pPr>
      <w:r w:rsidRPr="00BF24FF">
        <w:rPr>
          <w:rFonts w:ascii="Times New Roman" w:hAnsi="Times New Roman" w:cs="Times New Roman"/>
          <w:b/>
          <w:bCs/>
          <w:lang w:val="vi-VN"/>
        </w:rPr>
        <w:tab/>
      </w:r>
      <w:r w:rsidRPr="00BF24FF">
        <w:rPr>
          <w:rFonts w:ascii="Times New Roman" w:hAnsi="Times New Roman" w:cs="Times New Roman"/>
          <w:b/>
          <w:bCs/>
          <w:lang w:val="vi-VN"/>
        </w:rPr>
        <w:tab/>
      </w:r>
    </w:p>
    <w:p w14:paraId="197F8B2F" w14:textId="385F2F73" w:rsidR="00194CEF" w:rsidRPr="00BF24FF" w:rsidRDefault="00194CEF" w:rsidP="00B87790">
      <w:pPr>
        <w:pStyle w:val="ListParagraph"/>
        <w:numPr>
          <w:ilvl w:val="0"/>
          <w:numId w:val="23"/>
        </w:numPr>
        <w:outlineLvl w:val="1"/>
        <w:rPr>
          <w:rFonts w:ascii="Times New Roman" w:hAnsi="Times New Roman" w:cs="Times New Roman"/>
          <w:b/>
          <w:bCs/>
          <w:lang w:val="vi-VN"/>
        </w:rPr>
      </w:pPr>
      <w:bookmarkStart w:id="2" w:name="_Toc119038747"/>
      <w:r w:rsidRPr="00BF24FF">
        <w:rPr>
          <w:rFonts w:ascii="Times New Roman" w:hAnsi="Times New Roman" w:cs="Times New Roman"/>
          <w:lang w:val="vi-VN" w:bidi="vi-VN"/>
        </w:rPr>
        <w:t>Môi trường lập trình và các framework hỗ trợ</w:t>
      </w:r>
      <w:bookmarkEnd w:id="2"/>
    </w:p>
    <w:p w14:paraId="5DEBC762" w14:textId="3F0BCB01" w:rsidR="182DE0B6" w:rsidRPr="00BF24FF" w:rsidRDefault="182DE0B6" w:rsidP="2D4BD42C">
      <w:pPr>
        <w:pStyle w:val="ListParagraph"/>
        <w:numPr>
          <w:ilvl w:val="2"/>
          <w:numId w:val="3"/>
        </w:numPr>
        <w:outlineLvl w:val="1"/>
        <w:rPr>
          <w:rFonts w:ascii="Times New Roman" w:hAnsi="Times New Roman" w:cs="Times New Roman"/>
          <w:b/>
          <w:bCs/>
          <w:lang w:val="vi-VN"/>
        </w:rPr>
      </w:pPr>
      <w:r w:rsidRPr="00BF24FF">
        <w:rPr>
          <w:rFonts w:ascii="Times New Roman" w:hAnsi="Times New Roman" w:cs="Times New Roman"/>
          <w:b/>
          <w:bCs/>
          <w:lang w:val="vi-VN"/>
        </w:rPr>
        <w:t>Môi trường lập trình: lập trình python trên Visual Studio Code.</w:t>
      </w:r>
      <w:r w:rsidR="45FB4B97" w:rsidRPr="233962C8">
        <w:rPr>
          <w:rFonts w:ascii="Times New Roman" w:hAnsi="Times New Roman" w:cs="Times New Roman"/>
          <w:b/>
          <w:bCs/>
          <w:lang w:val="vi-VN"/>
        </w:rPr>
        <w:t xml:space="preserve"> Với các thư viện hỗ trợ:</w:t>
      </w:r>
    </w:p>
    <w:p w14:paraId="4B40B36A" w14:textId="6941707C" w:rsidR="45FB4B97" w:rsidRDefault="45FB4B97" w:rsidP="233962C8">
      <w:pPr>
        <w:pStyle w:val="ListParagraph"/>
        <w:numPr>
          <w:ilvl w:val="3"/>
          <w:numId w:val="3"/>
        </w:numPr>
        <w:outlineLvl w:val="1"/>
        <w:rPr>
          <w:rFonts w:ascii="Times New Roman" w:hAnsi="Times New Roman" w:cs="Times New Roman"/>
          <w:b/>
          <w:bCs/>
          <w:lang w:val="vi-VN"/>
        </w:rPr>
      </w:pPr>
      <w:r w:rsidRPr="233962C8">
        <w:rPr>
          <w:rFonts w:ascii="Times New Roman" w:hAnsi="Times New Roman" w:cs="Times New Roman"/>
          <w:b/>
          <w:bCs/>
          <w:lang w:val="vi-VN"/>
        </w:rPr>
        <w:t>Thư viện os</w:t>
      </w:r>
    </w:p>
    <w:p w14:paraId="46348E2F" w14:textId="4CD817B0" w:rsidR="45FB4B97" w:rsidRDefault="45FB4B97" w:rsidP="233962C8">
      <w:pPr>
        <w:pStyle w:val="ListParagraph"/>
        <w:numPr>
          <w:ilvl w:val="3"/>
          <w:numId w:val="3"/>
        </w:numPr>
        <w:outlineLvl w:val="1"/>
        <w:rPr>
          <w:rFonts w:ascii="Times New Roman" w:hAnsi="Times New Roman" w:cs="Times New Roman"/>
          <w:b/>
          <w:bCs/>
          <w:lang w:val="vi-VN"/>
        </w:rPr>
      </w:pPr>
      <w:r w:rsidRPr="233962C8">
        <w:rPr>
          <w:rFonts w:ascii="Times New Roman" w:hAnsi="Times New Roman" w:cs="Times New Roman"/>
          <w:b/>
          <w:bCs/>
          <w:lang w:val="vi-VN"/>
        </w:rPr>
        <w:t>Thư viện theading</w:t>
      </w:r>
    </w:p>
    <w:p w14:paraId="49734940" w14:textId="0166BB6B" w:rsidR="45FB4B97" w:rsidRDefault="45FB4B97" w:rsidP="233962C8">
      <w:pPr>
        <w:pStyle w:val="ListParagraph"/>
        <w:numPr>
          <w:ilvl w:val="3"/>
          <w:numId w:val="3"/>
        </w:numPr>
        <w:outlineLvl w:val="1"/>
        <w:rPr>
          <w:rFonts w:ascii="Times New Roman" w:hAnsi="Times New Roman" w:cs="Times New Roman"/>
          <w:b/>
          <w:bCs/>
          <w:lang w:val="vi-VN"/>
        </w:rPr>
      </w:pPr>
      <w:r w:rsidRPr="233962C8">
        <w:rPr>
          <w:rFonts w:ascii="Times New Roman" w:hAnsi="Times New Roman" w:cs="Times New Roman"/>
          <w:b/>
          <w:bCs/>
          <w:lang w:val="vi-VN"/>
        </w:rPr>
        <w:t>Thư viện socket</w:t>
      </w:r>
    </w:p>
    <w:p w14:paraId="0F294A79" w14:textId="11DC9582" w:rsidR="182DE0B6" w:rsidRPr="00BF24FF" w:rsidRDefault="182DE0B6" w:rsidP="2D4BD42C">
      <w:pPr>
        <w:pStyle w:val="ListParagraph"/>
        <w:numPr>
          <w:ilvl w:val="2"/>
          <w:numId w:val="3"/>
        </w:numPr>
        <w:outlineLvl w:val="1"/>
        <w:rPr>
          <w:rFonts w:ascii="Times New Roman" w:hAnsi="Times New Roman" w:cs="Times New Roman"/>
          <w:b/>
          <w:bCs/>
          <w:lang w:val="vi-VN"/>
        </w:rPr>
      </w:pPr>
      <w:r w:rsidRPr="00BF24FF">
        <w:rPr>
          <w:rFonts w:ascii="Times New Roman" w:hAnsi="Times New Roman" w:cs="Times New Roman"/>
          <w:b/>
          <w:bCs/>
          <w:lang w:val="vi-VN"/>
        </w:rPr>
        <w:t xml:space="preserve">Các frame work hỗ trợ: </w:t>
      </w:r>
    </w:p>
    <w:p w14:paraId="756C3E17" w14:textId="6E24DEC9" w:rsidR="2D4BD42C" w:rsidRPr="00BF24FF" w:rsidRDefault="2D4BD42C" w:rsidP="2D4BD42C">
      <w:pPr>
        <w:pStyle w:val="ListParagraph"/>
        <w:numPr>
          <w:ilvl w:val="3"/>
          <w:numId w:val="3"/>
        </w:numPr>
        <w:outlineLvl w:val="1"/>
        <w:rPr>
          <w:rFonts w:ascii="Times New Roman" w:hAnsi="Times New Roman" w:cs="Times New Roman"/>
          <w:b/>
          <w:bCs/>
          <w:lang w:val="vi-VN"/>
        </w:rPr>
      </w:pPr>
    </w:p>
    <w:p w14:paraId="245C3EC7" w14:textId="1A880BC1" w:rsidR="00194CEF" w:rsidRPr="00BF24FF" w:rsidRDefault="00EE4891" w:rsidP="00B87790">
      <w:pPr>
        <w:pStyle w:val="ListParagraph"/>
        <w:numPr>
          <w:ilvl w:val="0"/>
          <w:numId w:val="22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bookmarkStart w:id="3" w:name="_Toc119038748"/>
      <w:r w:rsidRPr="00BF24FF">
        <w:rPr>
          <w:rFonts w:ascii="Times New Roman" w:hAnsi="Times New Roman" w:cs="Times New Roman"/>
          <w:b/>
          <w:bCs/>
          <w:lang w:val="vi-VN" w:bidi="vi-VN"/>
        </w:rPr>
        <w:t>KỊCH BẢN GIAO TIẾP CỦA CHƯƠNG TRÌNH</w:t>
      </w:r>
      <w:bookmarkEnd w:id="3"/>
    </w:p>
    <w:p w14:paraId="7037AE52" w14:textId="48FAE8AD" w:rsidR="00194CEF" w:rsidRDefault="00194CEF" w:rsidP="00B87790">
      <w:pPr>
        <w:pStyle w:val="ListParagraph"/>
        <w:numPr>
          <w:ilvl w:val="0"/>
          <w:numId w:val="25"/>
        </w:numPr>
        <w:outlineLvl w:val="1"/>
        <w:rPr>
          <w:rFonts w:ascii="Times New Roman" w:hAnsi="Times New Roman" w:cs="Times New Roman"/>
          <w:lang w:val="vi-VN"/>
        </w:rPr>
      </w:pPr>
      <w:bookmarkStart w:id="4" w:name="_Toc119038749"/>
      <w:r w:rsidRPr="00BF24FF">
        <w:rPr>
          <w:rFonts w:ascii="Times New Roman" w:hAnsi="Times New Roman" w:cs="Times New Roman"/>
          <w:lang w:val="vi-VN" w:bidi="vi-VN"/>
        </w:rPr>
        <w:t>Giao thức trao đổi giữa Client và Server</w:t>
      </w:r>
      <w:r w:rsidR="5623CDFD" w:rsidRPr="00BF24FF">
        <w:rPr>
          <w:rFonts w:ascii="Times New Roman" w:hAnsi="Times New Roman" w:cs="Times New Roman"/>
          <w:lang w:val="vi-VN" w:bidi="vi-VN"/>
        </w:rPr>
        <w:t>:</w:t>
      </w:r>
      <w:bookmarkEnd w:id="4"/>
    </w:p>
    <w:p w14:paraId="6856E69B" w14:textId="11AF56D2" w:rsidR="00AB0271" w:rsidRPr="009507C1" w:rsidRDefault="00E95319" w:rsidP="009507C1">
      <w:pPr>
        <w:pStyle w:val="ListParagraph"/>
        <w:numPr>
          <w:ilvl w:val="2"/>
          <w:numId w:val="3"/>
        </w:numPr>
        <w:outlineLvl w:val="1"/>
        <w:rPr>
          <w:rFonts w:ascii="Times New Roman" w:hAnsi="Times New Roman" w:cs="Times New Roman"/>
        </w:rPr>
      </w:pPr>
      <w:r w:rsidRPr="0058180B">
        <w:rPr>
          <w:rFonts w:ascii="Times New Roman" w:hAnsi="Times New Roman" w:cs="Times New Roman"/>
        </w:rPr>
        <w:t>Giao thức trao đổi:</w:t>
      </w:r>
      <w:r w:rsidR="0058180B" w:rsidRPr="0058180B">
        <w:rPr>
          <w:rFonts w:ascii="Times New Roman" w:hAnsi="Times New Roman" w:cs="Times New Roman"/>
        </w:rPr>
        <w:t xml:space="preserve"> </w:t>
      </w:r>
    </w:p>
    <w:p w14:paraId="48FE5FBD" w14:textId="2CA84C2C" w:rsidR="005568EF" w:rsidRPr="009507C1" w:rsidRDefault="0058180B" w:rsidP="009507C1">
      <w:pPr>
        <w:pStyle w:val="ListParagraph"/>
        <w:numPr>
          <w:ilvl w:val="3"/>
          <w:numId w:val="3"/>
        </w:numPr>
        <w:outlineLvl w:val="1"/>
        <w:rPr>
          <w:rFonts w:ascii="Times New Roman" w:hAnsi="Times New Roman" w:cs="Times New Roman"/>
        </w:rPr>
      </w:pPr>
      <w:r>
        <w:t>Server tạo một</w:t>
      </w:r>
      <w:r w:rsidR="00140DE7">
        <w:t xml:space="preserve"> </w:t>
      </w:r>
      <w:r>
        <w:t>socket</w:t>
      </w:r>
      <w:r w:rsidR="00140DE7">
        <w:t xml:space="preserve"> với</w:t>
      </w:r>
      <w:r w:rsidR="009509D5">
        <w:t xml:space="preserve"> dạng địa chỉ</w:t>
      </w:r>
      <w:r w:rsidR="00140DE7">
        <w:t xml:space="preserve"> Ipv4</w:t>
      </w:r>
      <w:r>
        <w:t>,</w:t>
      </w:r>
      <w:r w:rsidR="005832DD">
        <w:t xml:space="preserve"> giao thức TCP/IP,</w:t>
      </w:r>
      <w:r>
        <w:t xml:space="preserve"> bind trên port 8080, sau đó listen và accept connection từ browser. </w:t>
      </w:r>
    </w:p>
    <w:p w14:paraId="55E842AB" w14:textId="3E6A41AF" w:rsidR="00B508D8" w:rsidRPr="009507C1" w:rsidRDefault="001700C9" w:rsidP="009507C1">
      <w:pPr>
        <w:pStyle w:val="ListParagraph"/>
        <w:numPr>
          <w:ilvl w:val="3"/>
          <w:numId w:val="3"/>
        </w:numPr>
        <w:outlineLvl w:val="1"/>
        <w:rPr>
          <w:rFonts w:ascii="Times New Roman" w:hAnsi="Times New Roman" w:cs="Times New Roman"/>
        </w:rPr>
      </w:pPr>
      <w:r w:rsidRPr="009507C1">
        <w:rPr>
          <w:rFonts w:ascii="Times New Roman" w:hAnsi="Times New Roman" w:cs="Times New Roman"/>
        </w:rPr>
        <w:t>L</w:t>
      </w:r>
      <w:r w:rsidR="00B41FFC" w:rsidRPr="009507C1">
        <w:rPr>
          <w:rFonts w:ascii="Times New Roman" w:hAnsi="Times New Roman" w:cs="Times New Roman"/>
        </w:rPr>
        <w:t>isten</w:t>
      </w:r>
      <w:r w:rsidRPr="009507C1">
        <w:rPr>
          <w:rFonts w:ascii="Times New Roman" w:hAnsi="Times New Roman" w:cs="Times New Roman"/>
        </w:rPr>
        <w:t xml:space="preserve"> </w:t>
      </w:r>
      <w:r w:rsidR="002F328F" w:rsidRPr="009507C1">
        <w:rPr>
          <w:rFonts w:ascii="Times New Roman" w:hAnsi="Times New Roman" w:cs="Times New Roman"/>
        </w:rPr>
        <w:t>connection</w:t>
      </w:r>
      <w:r w:rsidRPr="009507C1">
        <w:rPr>
          <w:rFonts w:ascii="Times New Roman" w:hAnsi="Times New Roman" w:cs="Times New Roman"/>
        </w:rPr>
        <w:t xml:space="preserve"> từ </w:t>
      </w:r>
      <w:r w:rsidR="002F328F" w:rsidRPr="009507C1">
        <w:rPr>
          <w:rFonts w:ascii="Times New Roman" w:hAnsi="Times New Roman" w:cs="Times New Roman"/>
        </w:rPr>
        <w:t>browser</w:t>
      </w:r>
      <w:r w:rsidR="00A9703E" w:rsidRPr="009507C1">
        <w:rPr>
          <w:rFonts w:ascii="Times New Roman" w:hAnsi="Times New Roman" w:cs="Times New Roman"/>
        </w:rPr>
        <w:t xml:space="preserve">. Đợi </w:t>
      </w:r>
      <w:r w:rsidR="0066544F" w:rsidRPr="009507C1">
        <w:rPr>
          <w:rFonts w:ascii="Times New Roman" w:hAnsi="Times New Roman" w:cs="Times New Roman"/>
        </w:rPr>
        <w:t>connection</w:t>
      </w:r>
      <w:r w:rsidR="00A9703E" w:rsidRPr="009507C1">
        <w:rPr>
          <w:rFonts w:ascii="Times New Roman" w:hAnsi="Times New Roman" w:cs="Times New Roman"/>
        </w:rPr>
        <w:t xml:space="preserve"> từ </w:t>
      </w:r>
      <w:r w:rsidR="0066544F" w:rsidRPr="009507C1">
        <w:rPr>
          <w:rFonts w:ascii="Times New Roman" w:hAnsi="Times New Roman" w:cs="Times New Roman"/>
        </w:rPr>
        <w:t>browser</w:t>
      </w:r>
      <w:r w:rsidR="00A9703E" w:rsidRPr="009507C1">
        <w:rPr>
          <w:rFonts w:ascii="Times New Roman" w:hAnsi="Times New Roman" w:cs="Times New Roman"/>
        </w:rPr>
        <w:t xml:space="preserve"> nếu chưa nhận được tiếp tục l</w:t>
      </w:r>
      <w:r w:rsidR="002F328F" w:rsidRPr="009507C1">
        <w:rPr>
          <w:rFonts w:ascii="Times New Roman" w:hAnsi="Times New Roman" w:cs="Times New Roman"/>
        </w:rPr>
        <w:t>isten</w:t>
      </w:r>
      <w:r w:rsidR="00A9703E" w:rsidRPr="009507C1">
        <w:rPr>
          <w:rFonts w:ascii="Times New Roman" w:hAnsi="Times New Roman" w:cs="Times New Roman"/>
        </w:rPr>
        <w:t xml:space="preserve"> </w:t>
      </w:r>
      <w:r w:rsidR="0066544F" w:rsidRPr="009507C1">
        <w:rPr>
          <w:rFonts w:ascii="Times New Roman" w:hAnsi="Times New Roman" w:cs="Times New Roman"/>
        </w:rPr>
        <w:t>connection</w:t>
      </w:r>
      <w:r w:rsidR="00A9703E" w:rsidRPr="009507C1">
        <w:rPr>
          <w:rFonts w:ascii="Times New Roman" w:hAnsi="Times New Roman" w:cs="Times New Roman"/>
        </w:rPr>
        <w:t xml:space="preserve"> từ </w:t>
      </w:r>
      <w:r w:rsidR="0066544F" w:rsidRPr="009507C1">
        <w:rPr>
          <w:rFonts w:ascii="Times New Roman" w:hAnsi="Times New Roman" w:cs="Times New Roman"/>
        </w:rPr>
        <w:t>browser</w:t>
      </w:r>
      <w:r w:rsidR="00A9703E" w:rsidRPr="009507C1">
        <w:rPr>
          <w:rFonts w:ascii="Times New Roman" w:hAnsi="Times New Roman" w:cs="Times New Roman"/>
        </w:rPr>
        <w:t>.</w:t>
      </w:r>
    </w:p>
    <w:p w14:paraId="73DE2766" w14:textId="333298B4" w:rsidR="001700C9" w:rsidRPr="009507C1" w:rsidRDefault="003E3E1E" w:rsidP="009507C1">
      <w:pPr>
        <w:pStyle w:val="ListParagraph"/>
        <w:numPr>
          <w:ilvl w:val="3"/>
          <w:numId w:val="3"/>
        </w:numPr>
        <w:outlineLvl w:val="1"/>
        <w:rPr>
          <w:rFonts w:ascii="Times New Roman" w:hAnsi="Times New Roman" w:cs="Times New Roman"/>
        </w:rPr>
      </w:pPr>
      <w:r w:rsidRPr="009507C1">
        <w:rPr>
          <w:rFonts w:ascii="Times New Roman" w:hAnsi="Times New Roman" w:cs="Times New Roman"/>
        </w:rPr>
        <w:t xml:space="preserve">Sau khi nhận được tín hiệu kết nối từ client: </w:t>
      </w:r>
      <w:r w:rsidR="005975DA" w:rsidRPr="009507C1">
        <w:rPr>
          <w:rFonts w:ascii="Times New Roman" w:hAnsi="Times New Roman" w:cs="Times New Roman"/>
        </w:rPr>
        <w:t>Ac</w:t>
      </w:r>
      <w:r w:rsidR="005D4D9D" w:rsidRPr="009507C1">
        <w:rPr>
          <w:rFonts w:ascii="Times New Roman" w:hAnsi="Times New Roman" w:cs="Times New Roman"/>
        </w:rPr>
        <w:t>c</w:t>
      </w:r>
      <w:r w:rsidR="005975DA" w:rsidRPr="009507C1">
        <w:rPr>
          <w:rFonts w:ascii="Times New Roman" w:hAnsi="Times New Roman" w:cs="Times New Roman"/>
        </w:rPr>
        <w:t>ept</w:t>
      </w:r>
      <w:r w:rsidRPr="009507C1">
        <w:rPr>
          <w:rFonts w:ascii="Times New Roman" w:hAnsi="Times New Roman" w:cs="Times New Roman"/>
        </w:rPr>
        <w:t xml:space="preserve"> từ </w:t>
      </w:r>
      <w:r w:rsidR="005D4D9D" w:rsidRPr="009507C1">
        <w:rPr>
          <w:rFonts w:ascii="Times New Roman" w:hAnsi="Times New Roman" w:cs="Times New Roman"/>
        </w:rPr>
        <w:t>browser.</w:t>
      </w:r>
    </w:p>
    <w:p w14:paraId="41CA54D7" w14:textId="5166F366" w:rsidR="005D4D9D" w:rsidRPr="009507C1" w:rsidRDefault="00D70906" w:rsidP="009507C1">
      <w:pPr>
        <w:pStyle w:val="ListParagraph"/>
        <w:numPr>
          <w:ilvl w:val="3"/>
          <w:numId w:val="3"/>
        </w:numPr>
        <w:outlineLvl w:val="1"/>
        <w:rPr>
          <w:rFonts w:ascii="Times New Roman" w:hAnsi="Times New Roman" w:cs="Times New Roman"/>
        </w:rPr>
      </w:pPr>
      <w:r w:rsidRPr="009507C1">
        <w:rPr>
          <w:rFonts w:ascii="Times New Roman" w:hAnsi="Times New Roman" w:cs="Times New Roman"/>
        </w:rPr>
        <w:t>Nhận</w:t>
      </w:r>
      <w:r w:rsidR="00F812EB">
        <w:rPr>
          <w:rFonts w:ascii="Times New Roman" w:hAnsi="Times New Roman" w:cs="Times New Roman"/>
        </w:rPr>
        <w:t xml:space="preserve"> dữ liệu từ browser, </w:t>
      </w:r>
      <w:r w:rsidR="00F761BA">
        <w:rPr>
          <w:rFonts w:ascii="Times New Roman" w:hAnsi="Times New Roman" w:cs="Times New Roman"/>
        </w:rPr>
        <w:t>pars</w:t>
      </w:r>
      <w:r w:rsidR="008E7C7F">
        <w:rPr>
          <w:rFonts w:ascii="Times New Roman" w:hAnsi="Times New Roman" w:cs="Times New Roman"/>
        </w:rPr>
        <w:t>e</w:t>
      </w:r>
      <w:r w:rsidR="00F761BA">
        <w:rPr>
          <w:rFonts w:ascii="Times New Roman" w:hAnsi="Times New Roman" w:cs="Times New Roman"/>
        </w:rPr>
        <w:t xml:space="preserve"> request</w:t>
      </w:r>
      <w:r w:rsidR="008E7C7F">
        <w:rPr>
          <w:rFonts w:ascii="Times New Roman" w:hAnsi="Times New Roman" w:cs="Times New Roman"/>
        </w:rPr>
        <w:t xml:space="preserve"> và gửi dữ liệu </w:t>
      </w:r>
      <w:r w:rsidR="00121253">
        <w:rPr>
          <w:rFonts w:ascii="Times New Roman" w:hAnsi="Times New Roman" w:cs="Times New Roman"/>
        </w:rPr>
        <w:t>đến browser tùy theo request đã phân tích từ dữ liệu nhận được.</w:t>
      </w:r>
      <w:r w:rsidR="00F761BA">
        <w:rPr>
          <w:rFonts w:ascii="Times New Roman" w:hAnsi="Times New Roman" w:cs="Times New Roman"/>
        </w:rPr>
        <w:t xml:space="preserve"> </w:t>
      </w:r>
    </w:p>
    <w:p w14:paraId="5982D715" w14:textId="37B0C36D" w:rsidR="5623CDFD" w:rsidRPr="004D235F" w:rsidRDefault="00030F63" w:rsidP="00ED4F6D">
      <w:pPr>
        <w:pStyle w:val="ListParagraph"/>
        <w:numPr>
          <w:ilvl w:val="3"/>
          <w:numId w:val="3"/>
        </w:numPr>
        <w:outlineLvl w:val="1"/>
        <w:rPr>
          <w:rFonts w:ascii="Times New Roman" w:hAnsi="Times New Roman" w:cs="Times New Roman"/>
        </w:rPr>
      </w:pPr>
      <w:r w:rsidRPr="009507C1">
        <w:rPr>
          <w:rFonts w:ascii="Times New Roman" w:hAnsi="Times New Roman" w:cs="Times New Roman"/>
        </w:rPr>
        <w:t>Đóng kết nối.</w:t>
      </w:r>
      <w:r w:rsidR="00DF1471" w:rsidRPr="00DF1471">
        <w:rPr>
          <w:rFonts w:ascii="Times New Roman" w:hAnsi="Times New Roman" w:cs="Times New Roman"/>
          <w:noProof/>
        </w:rPr>
        <w:t xml:space="preserve"> </w:t>
      </w:r>
    </w:p>
    <w:p w14:paraId="702DC35D" w14:textId="45882157" w:rsidR="00194CEF" w:rsidRPr="00622E60" w:rsidRDefault="00194CEF" w:rsidP="00B87790">
      <w:pPr>
        <w:pStyle w:val="ListParagraph"/>
        <w:numPr>
          <w:ilvl w:val="0"/>
          <w:numId w:val="25"/>
        </w:numPr>
        <w:outlineLvl w:val="1"/>
        <w:rPr>
          <w:rFonts w:ascii="Times New Roman" w:hAnsi="Times New Roman" w:cs="Times New Roman"/>
          <w:lang w:val="vi-VN"/>
        </w:rPr>
      </w:pPr>
      <w:bookmarkStart w:id="5" w:name="_Toc119038750"/>
      <w:r w:rsidRPr="00BF24FF">
        <w:rPr>
          <w:rFonts w:ascii="Times New Roman" w:hAnsi="Times New Roman" w:cs="Times New Roman"/>
          <w:lang w:val="vi-VN" w:bidi="vi-VN"/>
        </w:rPr>
        <w:t>Cấu trúc thông điệp</w:t>
      </w:r>
      <w:bookmarkEnd w:id="5"/>
      <w:r w:rsidR="00622E60">
        <w:rPr>
          <w:rFonts w:ascii="Times New Roman" w:hAnsi="Times New Roman" w:cs="Times New Roman"/>
          <w:lang w:bidi="vi-VN"/>
        </w:rPr>
        <w:t>.</w:t>
      </w:r>
    </w:p>
    <w:p w14:paraId="00907CF2" w14:textId="77777777" w:rsidR="00622E60" w:rsidRPr="00622E60" w:rsidRDefault="00622E60" w:rsidP="00622E60">
      <w:pPr>
        <w:ind w:left="1440"/>
        <w:outlineLvl w:val="1"/>
        <w:rPr>
          <w:rFonts w:ascii="Times New Roman" w:hAnsi="Times New Roman" w:cs="Times New Roman"/>
          <w:lang w:val="vi-VN"/>
        </w:rPr>
      </w:pPr>
    </w:p>
    <w:p w14:paraId="68FF613B" w14:textId="0A93C3A0" w:rsidR="00194CEF" w:rsidRPr="00BF24FF" w:rsidRDefault="00194CEF" w:rsidP="00B87790">
      <w:pPr>
        <w:pStyle w:val="ListParagraph"/>
        <w:numPr>
          <w:ilvl w:val="0"/>
          <w:numId w:val="25"/>
        </w:numPr>
        <w:outlineLvl w:val="1"/>
        <w:rPr>
          <w:rFonts w:ascii="Times New Roman" w:hAnsi="Times New Roman" w:cs="Times New Roman"/>
          <w:lang w:val="vi-VN"/>
        </w:rPr>
      </w:pPr>
      <w:bookmarkStart w:id="6" w:name="_Toc119038751"/>
      <w:r w:rsidRPr="00BF24FF">
        <w:rPr>
          <w:rFonts w:ascii="Times New Roman" w:hAnsi="Times New Roman" w:cs="Times New Roman"/>
          <w:lang w:val="vi-VN" w:bidi="vi-VN"/>
        </w:rPr>
        <w:t>Kiểu dữ liệu của thông điệp</w:t>
      </w:r>
      <w:bookmarkEnd w:id="6"/>
    </w:p>
    <w:p w14:paraId="1C5CB435" w14:textId="2F24D3D9" w:rsidR="00EE4891" w:rsidRPr="00BF24FF" w:rsidRDefault="00EE4891" w:rsidP="00B87790">
      <w:pPr>
        <w:pStyle w:val="ListParagraph"/>
        <w:numPr>
          <w:ilvl w:val="0"/>
          <w:numId w:val="22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bookmarkStart w:id="7" w:name="_Toc119038752"/>
      <w:r w:rsidRPr="00BF24FF">
        <w:rPr>
          <w:rFonts w:ascii="Times New Roman" w:hAnsi="Times New Roman" w:cs="Times New Roman"/>
          <w:b/>
          <w:bCs/>
          <w:lang w:val="vi-VN"/>
        </w:rPr>
        <w:t>HƯỚNG DẪN SỬ DỤNG TÍNH NĂNG</w:t>
      </w:r>
      <w:bookmarkEnd w:id="7"/>
      <w:r w:rsidRPr="00BF24FF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6FE59A24" w14:textId="4123A35B" w:rsidR="00B87790" w:rsidRPr="00BF24FF" w:rsidRDefault="00194CEF" w:rsidP="00B87790">
      <w:pPr>
        <w:pStyle w:val="ListParagraph"/>
        <w:numPr>
          <w:ilvl w:val="0"/>
          <w:numId w:val="22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bookmarkStart w:id="8" w:name="_Toc119038753"/>
      <w:r w:rsidRPr="00BF24FF">
        <w:rPr>
          <w:rFonts w:ascii="Times New Roman" w:hAnsi="Times New Roman" w:cs="Times New Roman"/>
          <w:b/>
          <w:bCs/>
          <w:lang w:val="vi-VN" w:bidi="vi-VN"/>
        </w:rPr>
        <w:t>ĐÁNH GIÁ MỨC ĐỘ HOÀN THÀNH ĐỒ ÁN</w:t>
      </w:r>
      <w:bookmarkEnd w:id="8"/>
    </w:p>
    <w:p w14:paraId="0F3EC3DC" w14:textId="77777777" w:rsidR="00B87790" w:rsidRPr="00BF24FF" w:rsidRDefault="00B87790" w:rsidP="006705F9">
      <w:pPr>
        <w:pStyle w:val="ListParagraph"/>
        <w:ind w:left="1080"/>
        <w:outlineLvl w:val="0"/>
        <w:rPr>
          <w:rFonts w:ascii="Times New Roman" w:hAnsi="Times New Roman" w:cs="Times New Roman"/>
          <w:b/>
          <w:bCs/>
          <w:lang w:val="vi-VN"/>
        </w:rPr>
      </w:pPr>
    </w:p>
    <w:p w14:paraId="29234BAA" w14:textId="1205D737" w:rsidR="00B87790" w:rsidRPr="00BF24FF" w:rsidRDefault="00194CEF" w:rsidP="00B87790">
      <w:pPr>
        <w:pStyle w:val="ListParagraph"/>
        <w:numPr>
          <w:ilvl w:val="0"/>
          <w:numId w:val="22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bookmarkStart w:id="9" w:name="_Toc119038754"/>
      <w:r w:rsidRPr="00BF24FF">
        <w:rPr>
          <w:rFonts w:ascii="Times New Roman" w:hAnsi="Times New Roman" w:cs="Times New Roman"/>
          <w:b/>
          <w:bCs/>
          <w:lang w:val="vi-VN"/>
        </w:rPr>
        <w:t>TÀI LIỆU THAM KHẢO</w:t>
      </w:r>
      <w:bookmarkEnd w:id="9"/>
    </w:p>
    <w:p w14:paraId="051E0D6F" w14:textId="69C278E9" w:rsidR="00B87790" w:rsidRPr="00BF24FF" w:rsidRDefault="00E72B15" w:rsidP="2D4BD42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hyperlink r:id="rId13">
        <w:r w:rsidR="2F9057F6" w:rsidRPr="00BF24FF">
          <w:rPr>
            <w:rStyle w:val="Hyperlink"/>
            <w:rFonts w:ascii="Times New Roman" w:hAnsi="Times New Roman" w:cs="Times New Roman"/>
            <w:b/>
            <w:bCs/>
            <w:lang w:val="vi-VN"/>
          </w:rPr>
          <w:t>https://www.youtube.com/watch?v=ryIGwYvPUUk&amp;t=507s</w:t>
        </w:r>
      </w:hyperlink>
    </w:p>
    <w:p w14:paraId="74F0C851" w14:textId="20BDC3BB" w:rsidR="2F9057F6" w:rsidRPr="00BF24FF" w:rsidRDefault="00E72B15" w:rsidP="2D4BD42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hyperlink r:id="rId14">
        <w:r w:rsidR="2F9057F6" w:rsidRPr="00BF24FF">
          <w:rPr>
            <w:rStyle w:val="Hyperlink"/>
            <w:rFonts w:ascii="Times New Roman" w:hAnsi="Times New Roman" w:cs="Times New Roman"/>
            <w:b/>
            <w:bCs/>
            <w:lang w:val="vi-VN"/>
          </w:rPr>
          <w:t>https://www.youtube.com/watch?v=zAEEZydE1PY</w:t>
        </w:r>
      </w:hyperlink>
    </w:p>
    <w:p w14:paraId="63909D56" w14:textId="35FA3A7E" w:rsidR="2F9057F6" w:rsidRPr="00BF24FF" w:rsidRDefault="00E72B15" w:rsidP="2D4BD42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hyperlink r:id="rId15">
        <w:r w:rsidR="2F9057F6" w:rsidRPr="00BF24FF">
          <w:rPr>
            <w:rStyle w:val="Hyperlink"/>
            <w:rFonts w:ascii="Times New Roman" w:hAnsi="Times New Roman" w:cs="Times New Roman"/>
            <w:b/>
            <w:bCs/>
            <w:lang w:val="vi-VN"/>
          </w:rPr>
          <w:t>https://codelearn.io/sharing/lap-trinh-socket-voi-tcpip-trong-python</w:t>
        </w:r>
      </w:hyperlink>
    </w:p>
    <w:p w14:paraId="643C3E01" w14:textId="027E4F5A" w:rsidR="2F9057F6" w:rsidRPr="00BF24FF" w:rsidRDefault="00E72B15" w:rsidP="2D4BD42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hyperlink r:id="rId16">
        <w:r w:rsidR="2F9057F6" w:rsidRPr="00BF24FF">
          <w:rPr>
            <w:rStyle w:val="Hyperlink"/>
            <w:rFonts w:ascii="Times New Roman" w:hAnsi="Times New Roman" w:cs="Times New Roman"/>
            <w:b/>
            <w:bCs/>
            <w:lang w:val="vi-VN"/>
          </w:rPr>
          <w:t>https://viblo.asia/p/huong-dan-tao-mot-http-server-bang-python-gGJ59orDZX2</w:t>
        </w:r>
      </w:hyperlink>
    </w:p>
    <w:p w14:paraId="657F3CC6" w14:textId="675B440B" w:rsidR="2D4BD42C" w:rsidRPr="00BF24FF" w:rsidRDefault="2D4BD42C" w:rsidP="2D4BD42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lang w:val="vi-VN"/>
        </w:rPr>
      </w:pPr>
    </w:p>
    <w:sectPr w:rsidR="2D4BD42C" w:rsidRPr="00BF24FF" w:rsidSect="0089714F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26F65" w14:textId="77777777" w:rsidR="00D76993" w:rsidRDefault="00D76993" w:rsidP="00C6554A">
      <w:pPr>
        <w:spacing w:before="0" w:after="0" w:line="240" w:lineRule="auto"/>
      </w:pPr>
      <w:r>
        <w:separator/>
      </w:r>
    </w:p>
  </w:endnote>
  <w:endnote w:type="continuationSeparator" w:id="0">
    <w:p w14:paraId="50784560" w14:textId="77777777" w:rsidR="00D76993" w:rsidRDefault="00D76993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733D382F" w14:textId="77777777" w:rsidR="00D76993" w:rsidRDefault="00D7699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D1E6" w14:textId="77777777" w:rsidR="00E72B15" w:rsidRPr="0097237F" w:rsidRDefault="00ED7C44">
    <w:pPr>
      <w:pStyle w:val="Footer"/>
      <w:rPr>
        <w:lang w:val="vi-VN"/>
      </w:rPr>
    </w:pPr>
    <w:r w:rsidRPr="0062220E">
      <w:rPr>
        <w:color w:val="4E5B6F" w:themeColor="text2"/>
        <w:lang w:val="vi-VN" w:bidi="vi-VN"/>
      </w:rPr>
      <w:t xml:space="preserve">Trang </w:t>
    </w:r>
    <w:r w:rsidRPr="0097237F">
      <w:rPr>
        <w:lang w:val="vi-VN" w:bidi="vi-VN"/>
      </w:rPr>
      <w:fldChar w:fldCharType="begin"/>
    </w:r>
    <w:r w:rsidRPr="0097237F">
      <w:rPr>
        <w:lang w:val="vi-VN" w:bidi="vi-VN"/>
      </w:rPr>
      <w:instrText xml:space="preserve"> PAGE  \* Arabic  \* MERGEFORMAT </w:instrText>
    </w:r>
    <w:r w:rsidRPr="0097237F">
      <w:rPr>
        <w:lang w:val="vi-VN" w:bidi="vi-VN"/>
      </w:rPr>
      <w:fldChar w:fldCharType="separate"/>
    </w:r>
    <w:r w:rsidR="0089714F" w:rsidRPr="0097237F">
      <w:rPr>
        <w:noProof/>
        <w:lang w:val="vi-VN" w:bidi="vi-VN"/>
      </w:rPr>
      <w:t>1</w:t>
    </w:r>
    <w:r w:rsidRPr="0097237F">
      <w:rPr>
        <w:lang w:val="vi-VN" w:bidi="vi-V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233962C8" w14:paraId="244B0301" w14:textId="77777777" w:rsidTr="233962C8">
      <w:tc>
        <w:tcPr>
          <w:tcW w:w="2765" w:type="dxa"/>
        </w:tcPr>
        <w:p w14:paraId="5DE0CE13" w14:textId="59F419F9" w:rsidR="233962C8" w:rsidRDefault="233962C8" w:rsidP="233962C8">
          <w:pPr>
            <w:pStyle w:val="Header"/>
            <w:ind w:left="-115"/>
          </w:pPr>
        </w:p>
      </w:tc>
      <w:tc>
        <w:tcPr>
          <w:tcW w:w="2765" w:type="dxa"/>
        </w:tcPr>
        <w:p w14:paraId="475CC4F2" w14:textId="1EA8867F" w:rsidR="233962C8" w:rsidRDefault="233962C8" w:rsidP="233962C8">
          <w:pPr>
            <w:pStyle w:val="Header"/>
            <w:jc w:val="center"/>
          </w:pPr>
        </w:p>
      </w:tc>
      <w:tc>
        <w:tcPr>
          <w:tcW w:w="2765" w:type="dxa"/>
        </w:tcPr>
        <w:p w14:paraId="0855F932" w14:textId="394BC07E" w:rsidR="233962C8" w:rsidRDefault="233962C8" w:rsidP="233962C8">
          <w:pPr>
            <w:pStyle w:val="Header"/>
            <w:ind w:right="-115"/>
            <w:jc w:val="right"/>
          </w:pPr>
        </w:p>
      </w:tc>
    </w:tr>
  </w:tbl>
  <w:p w14:paraId="10A1B930" w14:textId="74C419B4" w:rsidR="00C12281" w:rsidRDefault="00C12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EC2B" w14:textId="77777777" w:rsidR="00D76993" w:rsidRDefault="00D7699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B5712FC" w14:textId="77777777" w:rsidR="00D76993" w:rsidRDefault="00D76993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72421B48" w14:textId="77777777" w:rsidR="00D76993" w:rsidRDefault="00D7699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7151" w14:textId="32444AF1" w:rsidR="00CC5F06" w:rsidRPr="0062220E" w:rsidRDefault="00E72B15">
    <w:pPr>
      <w:pStyle w:val="Header"/>
      <w:rPr>
        <w:color w:val="4E5B6F" w:themeColor="text2"/>
      </w:rPr>
    </w:pPr>
    <w:sdt>
      <w:sdtPr>
        <w:rPr>
          <w:rFonts w:asciiTheme="majorHAnsi" w:eastAsiaTheme="majorEastAsia" w:hAnsiTheme="majorHAnsi" w:cstheme="majorBidi"/>
          <w:color w:val="4E5B6F" w:themeColor="text2"/>
        </w:rPr>
        <w:alias w:val="Tiêu đề"/>
        <w:id w:val="78404852"/>
        <w:placeholder>
          <w:docPart w:val="21401E064D4E4B3FA2E45C3B653D11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2220E" w:rsidRPr="0062220E">
          <w:rPr>
            <w:rFonts w:asciiTheme="majorHAnsi" w:eastAsiaTheme="majorEastAsia" w:hAnsiTheme="majorHAnsi" w:cstheme="majorBidi"/>
            <w:color w:val="4E5B6F" w:themeColor="text2"/>
          </w:rPr>
          <w:t>MẠNG</w:t>
        </w:r>
        <w:r w:rsidR="0062220E" w:rsidRPr="0062220E">
          <w:rPr>
            <w:rFonts w:asciiTheme="majorHAnsi" w:eastAsiaTheme="majorEastAsia" w:hAnsiTheme="majorHAnsi" w:cstheme="majorBidi"/>
            <w:color w:val="4E5B6F" w:themeColor="text2"/>
            <w:lang w:val="vi-VN"/>
          </w:rPr>
          <w:t xml:space="preserve"> MÁY TÍNH</w:t>
        </w:r>
      </w:sdtContent>
    </w:sdt>
    <w:r w:rsidR="0062220E" w:rsidRPr="0062220E">
      <w:rPr>
        <w:rFonts w:asciiTheme="majorHAnsi" w:eastAsiaTheme="majorEastAsia" w:hAnsiTheme="majorHAnsi" w:cstheme="majorBidi"/>
        <w:color w:val="4E5B6F" w:themeColor="text2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E5B6F" w:themeColor="text2"/>
        </w:rPr>
        <w:alias w:val="Ngày tháng"/>
        <w:id w:val="78404859"/>
        <w:placeholder>
          <w:docPart w:val="E885EABC367D495083C117F31A693E8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vi-VN"/>
          <w:storeMappedDataAs w:val="dateTime"/>
          <w:calendar w:val="gregorian"/>
        </w:date>
      </w:sdtPr>
      <w:sdtContent>
        <w:r w:rsidR="0062220E" w:rsidRPr="0062220E">
          <w:rPr>
            <w:rFonts w:asciiTheme="majorHAnsi" w:eastAsiaTheme="majorEastAsia" w:hAnsiTheme="majorHAnsi" w:cstheme="majorBidi"/>
            <w:color w:val="4E5B6F" w:themeColor="text2"/>
          </w:rPr>
          <w:t>TRƯỜNG</w:t>
        </w:r>
        <w:r w:rsidR="0062220E" w:rsidRPr="0062220E">
          <w:rPr>
            <w:rFonts w:asciiTheme="majorHAnsi" w:eastAsiaTheme="majorEastAsia" w:hAnsiTheme="majorHAnsi" w:cstheme="majorBidi"/>
            <w:color w:val="4E5B6F" w:themeColor="text2"/>
            <w:lang w:val="vi-VN"/>
          </w:rPr>
          <w:t xml:space="preserve"> ĐH KHOA HỌC TỰ NHIÊN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233962C8" w14:paraId="6F5B56F7" w14:textId="77777777" w:rsidTr="233962C8">
      <w:tc>
        <w:tcPr>
          <w:tcW w:w="2765" w:type="dxa"/>
        </w:tcPr>
        <w:p w14:paraId="6EF154D2" w14:textId="2C791D5C" w:rsidR="233962C8" w:rsidRDefault="233962C8" w:rsidP="233962C8">
          <w:pPr>
            <w:pStyle w:val="Header"/>
            <w:ind w:left="-115"/>
          </w:pPr>
        </w:p>
      </w:tc>
      <w:tc>
        <w:tcPr>
          <w:tcW w:w="2765" w:type="dxa"/>
        </w:tcPr>
        <w:p w14:paraId="7AE776BE" w14:textId="74B39C0F" w:rsidR="233962C8" w:rsidRDefault="233962C8" w:rsidP="233962C8">
          <w:pPr>
            <w:pStyle w:val="Header"/>
            <w:jc w:val="center"/>
          </w:pPr>
        </w:p>
      </w:tc>
      <w:tc>
        <w:tcPr>
          <w:tcW w:w="2765" w:type="dxa"/>
        </w:tcPr>
        <w:p w14:paraId="11160F64" w14:textId="710AB46F" w:rsidR="233962C8" w:rsidRDefault="233962C8" w:rsidP="233962C8">
          <w:pPr>
            <w:pStyle w:val="Header"/>
            <w:ind w:right="-115"/>
            <w:jc w:val="right"/>
          </w:pPr>
        </w:p>
      </w:tc>
    </w:tr>
  </w:tbl>
  <w:p w14:paraId="48A5EADA" w14:textId="33CF485C" w:rsidR="00C12281" w:rsidRDefault="00C12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FAE5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A8537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CC8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78D3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D88A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A9F1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C236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207B3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8CCE92"/>
    <w:multiLevelType w:val="hybridMultilevel"/>
    <w:tmpl w:val="C2D03550"/>
    <w:lvl w:ilvl="0" w:tplc="CBFA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DC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F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03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5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6B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E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8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2C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99F5D7"/>
    <w:multiLevelType w:val="hybridMultilevel"/>
    <w:tmpl w:val="810E7996"/>
    <w:lvl w:ilvl="0" w:tplc="F61E5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E1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C155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398A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47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65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AD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E2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82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3331C38"/>
    <w:multiLevelType w:val="hybridMultilevel"/>
    <w:tmpl w:val="36FEFE38"/>
    <w:lvl w:ilvl="0" w:tplc="81087D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3B35B3"/>
    <w:multiLevelType w:val="hybridMultilevel"/>
    <w:tmpl w:val="A45C055E"/>
    <w:lvl w:ilvl="0" w:tplc="60843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012A88"/>
    <w:multiLevelType w:val="hybridMultilevel"/>
    <w:tmpl w:val="F92CC786"/>
    <w:lvl w:ilvl="0" w:tplc="CD7A47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7919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93336D7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7148E2"/>
    <w:multiLevelType w:val="hybridMultilevel"/>
    <w:tmpl w:val="19D2EE46"/>
    <w:lvl w:ilvl="0" w:tplc="B582A9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66A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C1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C2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69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80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2F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87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C9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87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65018B"/>
    <w:multiLevelType w:val="hybridMultilevel"/>
    <w:tmpl w:val="9B442FAC"/>
    <w:lvl w:ilvl="0" w:tplc="CA8A9A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C93734"/>
    <w:multiLevelType w:val="hybridMultilevel"/>
    <w:tmpl w:val="186663C8"/>
    <w:lvl w:ilvl="0" w:tplc="5F582E9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5319525">
    <w:abstractNumId w:val="11"/>
  </w:num>
  <w:num w:numId="2" w16cid:durableId="433595371">
    <w:abstractNumId w:val="20"/>
  </w:num>
  <w:num w:numId="3" w16cid:durableId="382023417">
    <w:abstractNumId w:val="12"/>
  </w:num>
  <w:num w:numId="4" w16cid:durableId="507714955">
    <w:abstractNumId w:val="9"/>
  </w:num>
  <w:num w:numId="5" w16cid:durableId="571895262">
    <w:abstractNumId w:val="8"/>
  </w:num>
  <w:num w:numId="6" w16cid:durableId="914822910">
    <w:abstractNumId w:val="8"/>
  </w:num>
  <w:num w:numId="7" w16cid:durableId="1329794228">
    <w:abstractNumId w:val="9"/>
  </w:num>
  <w:num w:numId="8" w16cid:durableId="72165863">
    <w:abstractNumId w:val="17"/>
  </w:num>
  <w:num w:numId="9" w16cid:durableId="997153986">
    <w:abstractNumId w:val="10"/>
  </w:num>
  <w:num w:numId="10" w16cid:durableId="993527823">
    <w:abstractNumId w:val="13"/>
  </w:num>
  <w:num w:numId="11" w16cid:durableId="1195193549">
    <w:abstractNumId w:val="7"/>
  </w:num>
  <w:num w:numId="12" w16cid:durableId="1696883292">
    <w:abstractNumId w:val="6"/>
  </w:num>
  <w:num w:numId="13" w16cid:durableId="681978258">
    <w:abstractNumId w:val="5"/>
  </w:num>
  <w:num w:numId="14" w16cid:durableId="90898701">
    <w:abstractNumId w:val="4"/>
  </w:num>
  <w:num w:numId="15" w16cid:durableId="85155927">
    <w:abstractNumId w:val="3"/>
  </w:num>
  <w:num w:numId="16" w16cid:durableId="965694472">
    <w:abstractNumId w:val="2"/>
  </w:num>
  <w:num w:numId="17" w16cid:durableId="176699765">
    <w:abstractNumId w:val="1"/>
  </w:num>
  <w:num w:numId="18" w16cid:durableId="1925142631">
    <w:abstractNumId w:val="0"/>
  </w:num>
  <w:num w:numId="19" w16cid:durableId="750154277">
    <w:abstractNumId w:val="21"/>
  </w:num>
  <w:num w:numId="20" w16cid:durableId="923881119">
    <w:abstractNumId w:val="18"/>
  </w:num>
  <w:num w:numId="21" w16cid:durableId="2063096285">
    <w:abstractNumId w:val="19"/>
  </w:num>
  <w:num w:numId="22" w16cid:durableId="1229612383">
    <w:abstractNumId w:val="16"/>
  </w:num>
  <w:num w:numId="23" w16cid:durableId="1142574708">
    <w:abstractNumId w:val="23"/>
  </w:num>
  <w:num w:numId="24" w16cid:durableId="100533378">
    <w:abstractNumId w:val="15"/>
  </w:num>
  <w:num w:numId="25" w16cid:durableId="768043528">
    <w:abstractNumId w:val="14"/>
  </w:num>
  <w:num w:numId="26" w16cid:durableId="20890363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3D"/>
    <w:rsid w:val="00030F63"/>
    <w:rsid w:val="000B09FA"/>
    <w:rsid w:val="000B607C"/>
    <w:rsid w:val="000F4F10"/>
    <w:rsid w:val="00121253"/>
    <w:rsid w:val="00140DE7"/>
    <w:rsid w:val="001700C9"/>
    <w:rsid w:val="001911A1"/>
    <w:rsid w:val="00194CEF"/>
    <w:rsid w:val="00194E3D"/>
    <w:rsid w:val="001F023A"/>
    <w:rsid w:val="002554CD"/>
    <w:rsid w:val="00293B83"/>
    <w:rsid w:val="002B4294"/>
    <w:rsid w:val="002F328F"/>
    <w:rsid w:val="00326976"/>
    <w:rsid w:val="00333D0D"/>
    <w:rsid w:val="003529E3"/>
    <w:rsid w:val="00357A76"/>
    <w:rsid w:val="00365769"/>
    <w:rsid w:val="003721A1"/>
    <w:rsid w:val="00387BC8"/>
    <w:rsid w:val="003C3EB8"/>
    <w:rsid w:val="003E3E1E"/>
    <w:rsid w:val="00432C4A"/>
    <w:rsid w:val="00475AF7"/>
    <w:rsid w:val="004C049F"/>
    <w:rsid w:val="004D235F"/>
    <w:rsid w:val="004F601D"/>
    <w:rsid w:val="005000E2"/>
    <w:rsid w:val="00503527"/>
    <w:rsid w:val="00514229"/>
    <w:rsid w:val="00522BB9"/>
    <w:rsid w:val="005568EF"/>
    <w:rsid w:val="0058180B"/>
    <w:rsid w:val="00582A90"/>
    <w:rsid w:val="005832DD"/>
    <w:rsid w:val="005975DA"/>
    <w:rsid w:val="005D4D9D"/>
    <w:rsid w:val="005D786C"/>
    <w:rsid w:val="005F4A63"/>
    <w:rsid w:val="0062220E"/>
    <w:rsid w:val="00622E60"/>
    <w:rsid w:val="006378AB"/>
    <w:rsid w:val="00647AC5"/>
    <w:rsid w:val="0066544F"/>
    <w:rsid w:val="006705F9"/>
    <w:rsid w:val="006A3CE7"/>
    <w:rsid w:val="006C51F9"/>
    <w:rsid w:val="006D138D"/>
    <w:rsid w:val="006E3004"/>
    <w:rsid w:val="006F44D5"/>
    <w:rsid w:val="0071493D"/>
    <w:rsid w:val="00735090"/>
    <w:rsid w:val="00755899"/>
    <w:rsid w:val="007656C4"/>
    <w:rsid w:val="007C2443"/>
    <w:rsid w:val="007D4C19"/>
    <w:rsid w:val="007D5B40"/>
    <w:rsid w:val="00882714"/>
    <w:rsid w:val="0089714F"/>
    <w:rsid w:val="008A45FA"/>
    <w:rsid w:val="008D62C6"/>
    <w:rsid w:val="008E6147"/>
    <w:rsid w:val="008E7C7F"/>
    <w:rsid w:val="00922658"/>
    <w:rsid w:val="00940B0E"/>
    <w:rsid w:val="009507C1"/>
    <w:rsid w:val="009509D5"/>
    <w:rsid w:val="009673A1"/>
    <w:rsid w:val="0097237F"/>
    <w:rsid w:val="009A5044"/>
    <w:rsid w:val="00A27679"/>
    <w:rsid w:val="00A7F539"/>
    <w:rsid w:val="00A930BB"/>
    <w:rsid w:val="00A9703E"/>
    <w:rsid w:val="00AB0271"/>
    <w:rsid w:val="00AB219E"/>
    <w:rsid w:val="00B16706"/>
    <w:rsid w:val="00B41FFC"/>
    <w:rsid w:val="00B47430"/>
    <w:rsid w:val="00B508D8"/>
    <w:rsid w:val="00B52F9F"/>
    <w:rsid w:val="00B87790"/>
    <w:rsid w:val="00BF24FF"/>
    <w:rsid w:val="00C12281"/>
    <w:rsid w:val="00C445BA"/>
    <w:rsid w:val="00C6554A"/>
    <w:rsid w:val="00C7507C"/>
    <w:rsid w:val="00C91200"/>
    <w:rsid w:val="00CC5F06"/>
    <w:rsid w:val="00CC7189"/>
    <w:rsid w:val="00CE27B9"/>
    <w:rsid w:val="00D33105"/>
    <w:rsid w:val="00D61F01"/>
    <w:rsid w:val="00D70906"/>
    <w:rsid w:val="00D76993"/>
    <w:rsid w:val="00D97F65"/>
    <w:rsid w:val="00DE2D3D"/>
    <w:rsid w:val="00DF1471"/>
    <w:rsid w:val="00DF2399"/>
    <w:rsid w:val="00E11862"/>
    <w:rsid w:val="00E72B15"/>
    <w:rsid w:val="00E95319"/>
    <w:rsid w:val="00EC2F85"/>
    <w:rsid w:val="00ED4F6D"/>
    <w:rsid w:val="00ED7C44"/>
    <w:rsid w:val="00ED7E38"/>
    <w:rsid w:val="00EE4891"/>
    <w:rsid w:val="00F3757C"/>
    <w:rsid w:val="00F761BA"/>
    <w:rsid w:val="00F812EB"/>
    <w:rsid w:val="00F84718"/>
    <w:rsid w:val="019A0E11"/>
    <w:rsid w:val="04A42638"/>
    <w:rsid w:val="080FE39F"/>
    <w:rsid w:val="0A9DCA47"/>
    <w:rsid w:val="10D9AC0C"/>
    <w:rsid w:val="1441CF54"/>
    <w:rsid w:val="14EFC023"/>
    <w:rsid w:val="16528F11"/>
    <w:rsid w:val="174D7BBA"/>
    <w:rsid w:val="182760E5"/>
    <w:rsid w:val="182DE0B6"/>
    <w:rsid w:val="19C33146"/>
    <w:rsid w:val="1DD41782"/>
    <w:rsid w:val="2161DE60"/>
    <w:rsid w:val="233962C8"/>
    <w:rsid w:val="2453379A"/>
    <w:rsid w:val="272EE3C3"/>
    <w:rsid w:val="28FCD488"/>
    <w:rsid w:val="2A655128"/>
    <w:rsid w:val="2D4BD42C"/>
    <w:rsid w:val="2F9057F6"/>
    <w:rsid w:val="31C5DFCF"/>
    <w:rsid w:val="32181A0F"/>
    <w:rsid w:val="351B63B8"/>
    <w:rsid w:val="370F753C"/>
    <w:rsid w:val="43EB688E"/>
    <w:rsid w:val="45FB4B97"/>
    <w:rsid w:val="462EF8E3"/>
    <w:rsid w:val="46445C45"/>
    <w:rsid w:val="4D50AB61"/>
    <w:rsid w:val="51D721E5"/>
    <w:rsid w:val="52838DC4"/>
    <w:rsid w:val="539532F1"/>
    <w:rsid w:val="53AF48F2"/>
    <w:rsid w:val="5517E1B0"/>
    <w:rsid w:val="5623CDFD"/>
    <w:rsid w:val="56BBA101"/>
    <w:rsid w:val="56E7243C"/>
    <w:rsid w:val="599D5683"/>
    <w:rsid w:val="5C1EE203"/>
    <w:rsid w:val="6431700E"/>
    <w:rsid w:val="66382BDD"/>
    <w:rsid w:val="6B8498E4"/>
    <w:rsid w:val="6BF78162"/>
    <w:rsid w:val="6D71AEEE"/>
    <w:rsid w:val="719D198C"/>
    <w:rsid w:val="76A457E5"/>
    <w:rsid w:val="7A2B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04C2F"/>
  <w15:chartTrackingRefBased/>
  <w15:docId w15:val="{AF8710C4-0FA5-49D9-92A0-2B538128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vi-V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7F"/>
    <w:rPr>
      <w:rFonts w:ascii="Constantia" w:hAnsi="Constant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37F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7F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7F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3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7F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7F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7F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7F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7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7F"/>
    <w:rPr>
      <w:rFonts w:ascii="Constantia" w:eastAsiaTheme="majorEastAsia" w:hAnsi="Constantia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37F"/>
    <w:rPr>
      <w:rFonts w:ascii="Constantia" w:eastAsiaTheme="majorEastAsia" w:hAnsi="Constantia" w:cstheme="majorBidi"/>
      <w:caps/>
      <w:color w:val="007789" w:themeColor="accent1" w:themeShade="BF"/>
      <w:sz w:val="24"/>
    </w:rPr>
  </w:style>
  <w:style w:type="paragraph" w:customStyle="1" w:styleId="ThngtinLinh">
    <w:name w:val="Thông tin Liên hệ"/>
    <w:basedOn w:val="Normal"/>
    <w:uiPriority w:val="4"/>
    <w:qFormat/>
    <w:rsid w:val="0097237F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97237F"/>
    <w:pPr>
      <w:numPr>
        <w:numId w:val="7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97237F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97237F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97237F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97237F"/>
    <w:rPr>
      <w:rFonts w:ascii="Constantia" w:eastAsiaTheme="majorEastAsia" w:hAnsi="Constantia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97237F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97237F"/>
    <w:rPr>
      <w:rFonts w:ascii="Constantia" w:hAnsi="Constantia"/>
      <w:caps/>
    </w:rPr>
  </w:style>
  <w:style w:type="paragraph" w:customStyle="1" w:styleId="nh">
    <w:name w:val="Ảnh"/>
    <w:basedOn w:val="Normal"/>
    <w:uiPriority w:val="1"/>
    <w:qFormat/>
    <w:rsid w:val="0097237F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7237F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7F"/>
    <w:rPr>
      <w:rFonts w:ascii="Constantia" w:hAnsi="Constantia"/>
    </w:rPr>
  </w:style>
  <w:style w:type="paragraph" w:styleId="ListNumber">
    <w:name w:val="List Number"/>
    <w:basedOn w:val="Normal"/>
    <w:uiPriority w:val="11"/>
    <w:unhideWhenUsed/>
    <w:qFormat/>
    <w:rsid w:val="0097237F"/>
    <w:pPr>
      <w:numPr>
        <w:numId w:val="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7F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7F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7F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7237F"/>
    <w:rPr>
      <w:rFonts w:ascii="Constantia" w:hAnsi="Constantia"/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7237F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7237F"/>
    <w:rPr>
      <w:rFonts w:ascii="Constantia" w:hAnsi="Constantia"/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7237F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37F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37F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7F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97237F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723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7237F"/>
    <w:rPr>
      <w:rFonts w:ascii="Constantia" w:hAnsi="Constantia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723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7237F"/>
    <w:rPr>
      <w:rFonts w:ascii="Constantia" w:hAnsi="Constantia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7237F"/>
    <w:rPr>
      <w:rFonts w:ascii="Constantia" w:hAnsi="Constantia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3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37F"/>
    <w:rPr>
      <w:rFonts w:ascii="Constantia" w:hAnsi="Constanti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3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37F"/>
    <w:rPr>
      <w:rFonts w:ascii="Constantia" w:hAnsi="Constantia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237F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3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237F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237F"/>
    <w:rPr>
      <w:rFonts w:ascii="Constantia" w:hAnsi="Constantia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97237F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237F"/>
    <w:rPr>
      <w:rFonts w:ascii="Constantia" w:hAnsi="Constantia"/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7237F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237F"/>
    <w:rPr>
      <w:rFonts w:ascii="Constantia" w:hAnsi="Constantia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23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723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37F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3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7237F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97237F"/>
    <w:rPr>
      <w:rFonts w:ascii="Constantia" w:hAnsi="Constantia"/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9723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7237F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97237F"/>
    <w:rPr>
      <w:rFonts w:ascii="Constantia" w:hAnsi="Constantia"/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7237F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7237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7F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7F"/>
    <w:rPr>
      <w:rFonts w:ascii="Constantia" w:eastAsiaTheme="majorEastAsia" w:hAnsi="Constantia" w:cstheme="majorBidi"/>
      <w:color w:val="004F5B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97237F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97237F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97237F"/>
    <w:pPr>
      <w:numPr>
        <w:numId w:val="20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97237F"/>
    <w:rPr>
      <w:rFonts w:ascii="Constantia" w:hAnsi="Constantia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7237F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7237F"/>
    <w:rPr>
      <w:rFonts w:ascii="Constantia" w:hAnsi="Constantia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97237F"/>
    <w:rPr>
      <w:rFonts w:ascii="Constantia" w:hAnsi="Constanti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7237F"/>
    <w:rPr>
      <w:rFonts w:ascii="Constantia" w:hAnsi="Constantia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97237F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97237F"/>
    <w:rPr>
      <w:rFonts w:ascii="Constantia" w:hAnsi="Constantia"/>
    </w:rPr>
  </w:style>
  <w:style w:type="paragraph" w:styleId="TOC1">
    <w:name w:val="toc 1"/>
    <w:basedOn w:val="Normal"/>
    <w:next w:val="Normal"/>
    <w:autoRedefine/>
    <w:uiPriority w:val="39"/>
    <w:unhideWhenUsed/>
    <w:rsid w:val="009723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3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37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7237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7237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7237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7237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7237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7237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97237F"/>
    <w:pPr>
      <w:spacing w:before="240" w:after="0"/>
      <w:contextualSpacing w:val="0"/>
      <w:outlineLvl w:val="9"/>
    </w:pPr>
    <w:rPr>
      <w:szCs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7237F"/>
    <w:rPr>
      <w:rFonts w:ascii="Constantia" w:hAnsi="Constantia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unhideWhenUsed/>
    <w:qFormat/>
    <w:rsid w:val="0097237F"/>
    <w:rPr>
      <w:rFonts w:ascii="Constantia" w:hAnsi="Constantia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97237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7237F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97237F"/>
  </w:style>
  <w:style w:type="character" w:styleId="BookTitle">
    <w:name w:val="Book Title"/>
    <w:basedOn w:val="DefaultParagraphFont"/>
    <w:uiPriority w:val="33"/>
    <w:semiHidden/>
    <w:unhideWhenUsed/>
    <w:qFormat/>
    <w:rsid w:val="0097237F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97237F"/>
    <w:rPr>
      <w:rFonts w:ascii="Constantia" w:hAnsi="Constantia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723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7237F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97237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723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723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723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723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7237F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9723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723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7237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7237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7237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7237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723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723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9723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723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723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723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7237F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97237F"/>
    <w:pPr>
      <w:ind w:left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7237F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7237F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7237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7237F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7237F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7237F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7237F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7237F"/>
    <w:pPr>
      <w:numPr>
        <w:numId w:val="14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97237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7237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723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7237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7237F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97237F"/>
    <w:rPr>
      <w:rFonts w:ascii="Constantia" w:hAnsi="Constantia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7237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97237F"/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723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7237F"/>
    <w:rPr>
      <w:rFonts w:ascii="Constantia" w:hAnsi="Constanti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sid w:val="0097237F"/>
    <w:rPr>
      <w:rFonts w:ascii="Constantia" w:hAnsi="Constantia"/>
      <w:i/>
      <w:iCs/>
    </w:rPr>
  </w:style>
  <w:style w:type="table" w:styleId="ColorfulList">
    <w:name w:val="Colorful List"/>
    <w:basedOn w:val="TableNormal"/>
    <w:uiPriority w:val="72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723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7237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7237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7237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97237F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37F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7F"/>
    <w:rPr>
      <w:rFonts w:ascii="Constantia" w:eastAsiaTheme="majorEastAsia" w:hAnsi="Constantia" w:cstheme="majorBidi"/>
      <w:color w:val="007789" w:themeColor="accent1" w:themeShade="BF"/>
    </w:rPr>
  </w:style>
  <w:style w:type="numbering" w:styleId="ArticleSection">
    <w:name w:val="Outline List 3"/>
    <w:basedOn w:val="NoList"/>
    <w:uiPriority w:val="99"/>
    <w:semiHidden/>
    <w:unhideWhenUsed/>
    <w:rsid w:val="0097237F"/>
    <w:pPr>
      <w:numPr>
        <w:numId w:val="21"/>
      </w:numPr>
    </w:pPr>
  </w:style>
  <w:style w:type="table" w:styleId="PlainTable1">
    <w:name w:val="Plain Table 1"/>
    <w:basedOn w:val="TableNormal"/>
    <w:uiPriority w:val="41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97237F"/>
    <w:pPr>
      <w:spacing w:before="0" w:after="0" w:line="240" w:lineRule="auto"/>
    </w:pPr>
    <w:rPr>
      <w:rFonts w:ascii="Constantia" w:hAnsi="Constanti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237F"/>
  </w:style>
  <w:style w:type="character" w:customStyle="1" w:styleId="DateChar">
    <w:name w:val="Date Char"/>
    <w:basedOn w:val="DefaultParagraphFont"/>
    <w:link w:val="Date"/>
    <w:uiPriority w:val="99"/>
    <w:semiHidden/>
    <w:rsid w:val="0097237F"/>
    <w:rPr>
      <w:rFonts w:ascii="Constantia" w:hAnsi="Constantia"/>
    </w:rPr>
  </w:style>
  <w:style w:type="paragraph" w:styleId="NormalWeb">
    <w:name w:val="Normal (Web)"/>
    <w:basedOn w:val="Normal"/>
    <w:uiPriority w:val="99"/>
    <w:semiHidden/>
    <w:unhideWhenUsed/>
    <w:rsid w:val="0097237F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97237F"/>
    <w:rPr>
      <w:rFonts w:ascii="Constantia" w:hAnsi="Constantia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97237F"/>
    <w:rPr>
      <w:rFonts w:ascii="Constantia" w:hAnsi="Constantia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9723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237F"/>
    <w:rPr>
      <w:rFonts w:ascii="Constantia" w:hAnsi="Constanti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723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7237F"/>
    <w:rPr>
      <w:rFonts w:ascii="Constantia" w:hAnsi="Constanti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723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7237F"/>
    <w:rPr>
      <w:rFonts w:ascii="Constantia" w:hAnsi="Constanti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723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7237F"/>
    <w:rPr>
      <w:rFonts w:ascii="Constantia" w:hAnsi="Constantia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7237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7237F"/>
    <w:rPr>
      <w:rFonts w:ascii="Constantia" w:hAnsi="Constanti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7237F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7237F"/>
    <w:rPr>
      <w:rFonts w:ascii="Constantia" w:hAnsi="Constantia"/>
    </w:rPr>
  </w:style>
  <w:style w:type="paragraph" w:styleId="NormalIndent">
    <w:name w:val="Normal Indent"/>
    <w:basedOn w:val="Normal"/>
    <w:uiPriority w:val="99"/>
    <w:semiHidden/>
    <w:unhideWhenUsed/>
    <w:rsid w:val="009723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7237F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7237F"/>
    <w:rPr>
      <w:rFonts w:ascii="Constantia" w:hAnsi="Constantia"/>
    </w:rPr>
  </w:style>
  <w:style w:type="table" w:styleId="TableContemporary">
    <w:name w:val="Table Contemporary"/>
    <w:basedOn w:val="TableNormal"/>
    <w:uiPriority w:val="99"/>
    <w:semiHidden/>
    <w:unhideWhenUsed/>
    <w:rsid w:val="009723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7237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97237F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7237F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7237F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7237F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7237F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7237F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723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97237F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7237F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7237F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7237F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7237F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7237F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7237F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ListTable2">
    <w:name w:val="List Table 2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ListTable3">
    <w:name w:val="List Table 3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723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723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723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723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723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723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723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723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7237F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7237F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7237F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7237F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7237F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7237F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723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7237F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7237F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7237F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7237F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7237F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7237F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7237F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7237F"/>
    <w:rPr>
      <w:rFonts w:ascii="Constantia" w:hAnsi="Constantia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723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7237F"/>
    <w:rPr>
      <w:rFonts w:ascii="Constantia" w:hAnsi="Constantia"/>
    </w:rPr>
  </w:style>
  <w:style w:type="table" w:styleId="TableColumns1">
    <w:name w:val="Table Columns 1"/>
    <w:basedOn w:val="TableNormal"/>
    <w:uiPriority w:val="99"/>
    <w:semiHidden/>
    <w:unhideWhenUsed/>
    <w:rsid w:val="0097237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7237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7237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7237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7237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97237F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7237F"/>
    <w:rPr>
      <w:rFonts w:ascii="Constantia" w:hAnsi="Constantia"/>
    </w:rPr>
  </w:style>
  <w:style w:type="table" w:styleId="TableSimple1">
    <w:name w:val="Table Simple 1"/>
    <w:basedOn w:val="TableNormal"/>
    <w:uiPriority w:val="99"/>
    <w:semiHidden/>
    <w:unhideWhenUsed/>
    <w:rsid w:val="0097237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723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7237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723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723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97237F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7237F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7237F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7237F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7237F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7237F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7237F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7237F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7237F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7237F"/>
    <w:rPr>
      <w:rFonts w:eastAsiaTheme="majorEastAsia" w:cstheme="majorBidi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97237F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7237F"/>
    <w:rPr>
      <w:rFonts w:ascii="Constantia" w:hAnsi="Constantia"/>
    </w:rPr>
  </w:style>
  <w:style w:type="table" w:styleId="TableGrid">
    <w:name w:val="Table Grid"/>
    <w:basedOn w:val="TableNormal"/>
    <w:uiPriority w:val="39"/>
    <w:rsid w:val="009723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7237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7237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7237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7237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7237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7237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7237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7237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723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7237F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3">
    <w:name w:val="Grid Table 3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723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723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7237F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7237F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7237F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7237F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7237F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7237F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723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7237F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7237F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7237F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7237F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7237F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7237F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97237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7237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7237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97237F"/>
    <w:rPr>
      <w:rFonts w:ascii="Constantia" w:hAnsi="Constantia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7237F"/>
    <w:rPr>
      <w:rFonts w:ascii="Constantia" w:hAnsi="Constantia"/>
    </w:rPr>
  </w:style>
  <w:style w:type="table" w:styleId="Table3Deffects1">
    <w:name w:val="Table 3D effects 1"/>
    <w:basedOn w:val="TableNormal"/>
    <w:uiPriority w:val="99"/>
    <w:semiHidden/>
    <w:unhideWhenUsed/>
    <w:rsid w:val="0097237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7237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7237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7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unhideWhenUsed/>
    <w:qFormat/>
    <w:rsid w:val="0097237F"/>
    <w:rPr>
      <w:rFonts w:ascii="Constantia" w:hAnsi="Constantia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97237F"/>
    <w:rPr>
      <w:rFonts w:ascii="Constantia" w:hAnsi="Constantia"/>
    </w:rPr>
  </w:style>
  <w:style w:type="paragraph" w:customStyle="1" w:styleId="DecimalAligned">
    <w:name w:val="Decimal Aligned"/>
    <w:basedOn w:val="Normal"/>
    <w:uiPriority w:val="40"/>
    <w:qFormat/>
    <w:rsid w:val="006705F9"/>
    <w:pPr>
      <w:tabs>
        <w:tab w:val="decimal" w:pos="360"/>
      </w:tabs>
      <w:spacing w:before="0" w:line="276" w:lineRule="auto"/>
    </w:pPr>
    <w:rPr>
      <w:rFonts w:asciiTheme="minorHAnsi" w:eastAsiaTheme="minorEastAsia" w:hAnsiTheme="minorHAnsi" w:cs="Times New Roman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youtube.com/watch?v=ryIGwYvPUUk&amp;t=507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viblo.asia/p/huong-dan-tao-mot-http-server-bang-python-gGJ59orDZX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odelearn.io/sharing/lap-trinh-socket-voi-tcpip-trong-python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youtube.com/watch?v=zAEEZydE1PY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%20Vostro%203400\AppData\Local\Microsoft\Office\16.0\DTS\vi-VN%7b1D57DBB7-C260-4E98-A0AA-7E02D08B9528%7d\%7b615B6F16-E403-453A-B8A5-F9D36AAD26A2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401E064D4E4B3FA2E45C3B653D113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F033ADD-88C9-44C2-83A3-AA19061EF634}"/>
      </w:docPartPr>
      <w:docPartBody>
        <w:p w:rsidR="002F77DF" w:rsidRDefault="00FA104A" w:rsidP="00FA104A">
          <w:pPr>
            <w:pStyle w:val="21401E064D4E4B3FA2E45C3B653D113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vi-VN"/>
            </w:rPr>
            <w:t>[Tiêu đề phụ của tài liệu]</w:t>
          </w:r>
        </w:p>
      </w:docPartBody>
    </w:docPart>
    <w:docPart>
      <w:docPartPr>
        <w:name w:val="E885EABC367D495083C117F31A693E8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57DAF36-392D-40E4-BFD6-67E8B67623D8}"/>
      </w:docPartPr>
      <w:docPartBody>
        <w:p w:rsidR="002F77DF" w:rsidRDefault="00FA104A" w:rsidP="00FA104A">
          <w:pPr>
            <w:pStyle w:val="E885EABC367D495083C117F31A693E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vi-VN"/>
            </w:rPr>
            <w:t>[Ngày]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73459496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4A"/>
    <w:rsid w:val="00103579"/>
    <w:rsid w:val="002F77DF"/>
    <w:rsid w:val="00454775"/>
    <w:rsid w:val="00895E20"/>
    <w:rsid w:val="00B901BA"/>
    <w:rsid w:val="00F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ascii="Constantia" w:eastAsiaTheme="minorHAnsi" w:hAnsi="Constantia"/>
      <w:color w:val="595959" w:themeColor="text1" w:themeTint="A6"/>
      <w:lang w:eastAsia="vi-VN"/>
    </w:rPr>
  </w:style>
  <w:style w:type="paragraph" w:customStyle="1" w:styleId="21401E064D4E4B3FA2E45C3B653D1131">
    <w:name w:val="21401E064D4E4B3FA2E45C3B653D1131"/>
    <w:rsid w:val="00FA104A"/>
  </w:style>
  <w:style w:type="paragraph" w:customStyle="1" w:styleId="E885EABC367D495083C117F31A693E8D">
    <w:name w:val="E885EABC367D495083C117F31A693E8D"/>
    <w:rsid w:val="00FA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TRƯỜNG ĐH KHOA HỌC TỰ NHIÊN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E49361E2F644496E301D3F4C5E040" ma:contentTypeVersion="7" ma:contentTypeDescription="Create a new document." ma:contentTypeScope="" ma:versionID="bdd86408e6fbedd6fd3d918c1c3804a8">
  <xsd:schema xmlns:xsd="http://www.w3.org/2001/XMLSchema" xmlns:xs="http://www.w3.org/2001/XMLSchema" xmlns:p="http://schemas.microsoft.com/office/2006/metadata/properties" xmlns:ns3="4e1e22e3-cd4d-486e-b858-2c234ae4ceaf" targetNamespace="http://schemas.microsoft.com/office/2006/metadata/properties" ma:root="true" ma:fieldsID="bd60910b06d79119f926ab4b8381b453" ns3:_="">
    <xsd:import namespace="4e1e22e3-cd4d-486e-b858-2c234ae4c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e22e3-cd4d-486e-b858-2c234ae4c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873420-27DB-48CB-AD92-A3EBC51E36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9C9931-4DBE-4F10-931A-FDC881634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e22e3-cd4d-486e-b858-2c234ae4c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0CCB96-A27C-4030-9C89-FFA96A54DED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1B01B1-3CB0-4B17-A210-65D8C98F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%7b615B6F16-E403-453A-B8A5-F9D36AAD26A2%7dtf02835058_win32.dotx</Template>
  <TotalTime>73</TotalTime>
  <Pages>1</Pages>
  <Words>477</Words>
  <Characters>2724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MẠNG MÁY TÍNH</vt:lpstr>
    </vt:vector>
  </TitlesOfParts>
  <Company/>
  <LinksUpToDate>false</LinksUpToDate>
  <CharactersWithSpaces>3195</CharactersWithSpaces>
  <SharedDoc>false</SharedDoc>
  <HLinks>
    <vt:vector size="84" baseType="variant">
      <vt:variant>
        <vt:i4>3145835</vt:i4>
      </vt:variant>
      <vt:variant>
        <vt:i4>72</vt:i4>
      </vt:variant>
      <vt:variant>
        <vt:i4>0</vt:i4>
      </vt:variant>
      <vt:variant>
        <vt:i4>5</vt:i4>
      </vt:variant>
      <vt:variant>
        <vt:lpwstr>https://viblo.asia/p/huong-dan-tao-mot-http-server-bang-python-gGJ59orDZX2</vt:lpwstr>
      </vt:variant>
      <vt:variant>
        <vt:lpwstr/>
      </vt:variant>
      <vt:variant>
        <vt:i4>4915272</vt:i4>
      </vt:variant>
      <vt:variant>
        <vt:i4>69</vt:i4>
      </vt:variant>
      <vt:variant>
        <vt:i4>0</vt:i4>
      </vt:variant>
      <vt:variant>
        <vt:i4>5</vt:i4>
      </vt:variant>
      <vt:variant>
        <vt:lpwstr>https://codelearn.io/sharing/lap-trinh-socket-voi-tcpip-trong-python</vt:lpwstr>
      </vt:variant>
      <vt:variant>
        <vt:lpwstr/>
      </vt:variant>
      <vt:variant>
        <vt:i4>3604607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https://www.youtube.com/watch?v=zAEEZydE1PY</vt:lpwstr>
      </vt:variant>
      <vt:variant>
        <vt:lpwstr/>
      </vt:variant>
      <vt:variant>
        <vt:i4>6619197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https://www.youtube.com/watch?v=ryIGwYvPUUk&amp;t=507s</vt:lpwstr>
      </vt:variant>
      <vt:variant>
        <vt:lpwstr/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_Toc119038754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_Toc119038753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_Toc119038752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_Toc119038751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_Toc119038750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_Toc119038749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_Toc119038748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_Toc119038747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_Toc119038746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_Toc119038745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MẠNG MÁY TÍNH</dc:title>
  <dc:subject/>
  <dc:creator>Dell Vostro 3400</dc:creator>
  <cp:keywords/>
  <dc:description/>
  <cp:lastModifiedBy>ĐINH HOÀNG TRUNG</cp:lastModifiedBy>
  <cp:revision>79</cp:revision>
  <dcterms:created xsi:type="dcterms:W3CDTF">2022-11-10T23:06:00Z</dcterms:created>
  <dcterms:modified xsi:type="dcterms:W3CDTF">2022-11-15T03:12:00Z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